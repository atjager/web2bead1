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hp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65CA7" w14:textId="77777777" w:rsidR="007F47FB" w:rsidRDefault="007F47FB" w:rsidP="007F47FB">
      <w:pPr>
        <w:jc w:val="center"/>
        <w:rPr>
          <w:b/>
          <w:sz w:val="40"/>
          <w:szCs w:val="40"/>
        </w:rPr>
      </w:pPr>
    </w:p>
    <w:p w14:paraId="352A4F7F" w14:textId="77777777" w:rsidR="007F47FB" w:rsidRDefault="007F47FB" w:rsidP="007F47FB">
      <w:pPr>
        <w:jc w:val="center"/>
        <w:rPr>
          <w:b/>
          <w:sz w:val="40"/>
          <w:szCs w:val="40"/>
        </w:rPr>
      </w:pPr>
    </w:p>
    <w:p w14:paraId="19A74FCD" w14:textId="77777777" w:rsidR="007F47FB" w:rsidRDefault="007F47FB" w:rsidP="007F47FB">
      <w:pPr>
        <w:jc w:val="center"/>
        <w:rPr>
          <w:b/>
          <w:sz w:val="40"/>
          <w:szCs w:val="40"/>
        </w:rPr>
      </w:pPr>
    </w:p>
    <w:p w14:paraId="0857ED22" w14:textId="77777777" w:rsidR="007F47FB" w:rsidRDefault="007F47FB" w:rsidP="007F47FB">
      <w:pPr>
        <w:jc w:val="center"/>
        <w:rPr>
          <w:b/>
          <w:sz w:val="40"/>
          <w:szCs w:val="40"/>
        </w:rPr>
      </w:pPr>
    </w:p>
    <w:p w14:paraId="5D041EFD" w14:textId="77777777" w:rsidR="007F47FB" w:rsidRDefault="007F47FB" w:rsidP="007F47FB">
      <w:pPr>
        <w:jc w:val="center"/>
        <w:rPr>
          <w:b/>
          <w:sz w:val="40"/>
          <w:szCs w:val="40"/>
        </w:rPr>
      </w:pPr>
    </w:p>
    <w:p w14:paraId="7BE0856E" w14:textId="3030D911" w:rsidR="00697CFC" w:rsidRPr="007F47FB" w:rsidRDefault="007F47FB" w:rsidP="007F47FB">
      <w:pPr>
        <w:jc w:val="center"/>
        <w:rPr>
          <w:b/>
          <w:sz w:val="56"/>
          <w:szCs w:val="56"/>
        </w:rPr>
      </w:pPr>
      <w:r w:rsidRPr="007F47FB">
        <w:rPr>
          <w:b/>
          <w:sz w:val="56"/>
          <w:szCs w:val="56"/>
        </w:rPr>
        <w:t>NEUMANN JÁNOS EGYETEM</w:t>
      </w:r>
    </w:p>
    <w:p w14:paraId="3ED9015D" w14:textId="4809DA5F" w:rsidR="007F47FB" w:rsidRPr="007F47FB" w:rsidRDefault="007F47FB" w:rsidP="007F47FB">
      <w:pPr>
        <w:jc w:val="center"/>
        <w:rPr>
          <w:b/>
          <w:sz w:val="40"/>
          <w:szCs w:val="40"/>
        </w:rPr>
      </w:pPr>
      <w:r w:rsidRPr="007F47FB">
        <w:rPr>
          <w:b/>
          <w:sz w:val="40"/>
          <w:szCs w:val="40"/>
        </w:rPr>
        <w:t>GAMF Műszaki és Informatikai Kar</w:t>
      </w:r>
    </w:p>
    <w:p w14:paraId="3D0B46ED" w14:textId="0EF3CCBE" w:rsidR="007F47FB" w:rsidRDefault="007F47FB">
      <w:pPr>
        <w:rPr>
          <w:b/>
          <w:sz w:val="28"/>
        </w:rPr>
      </w:pPr>
    </w:p>
    <w:p w14:paraId="3A024222" w14:textId="6D4C43BA" w:rsidR="007F47FB" w:rsidRDefault="007F47FB">
      <w:pPr>
        <w:rPr>
          <w:b/>
          <w:sz w:val="28"/>
        </w:rPr>
      </w:pPr>
    </w:p>
    <w:p w14:paraId="21CF2E88" w14:textId="52B1F10E" w:rsidR="007F47FB" w:rsidRDefault="007F47FB">
      <w:pPr>
        <w:rPr>
          <w:b/>
          <w:sz w:val="28"/>
        </w:rPr>
      </w:pPr>
    </w:p>
    <w:p w14:paraId="0F7975F6" w14:textId="652F3842" w:rsidR="007F47FB" w:rsidRDefault="007F47FB">
      <w:pPr>
        <w:rPr>
          <w:b/>
          <w:sz w:val="28"/>
        </w:rPr>
      </w:pPr>
    </w:p>
    <w:p w14:paraId="5F8E362F" w14:textId="14A3D7B8" w:rsidR="007F47FB" w:rsidRDefault="007F47FB">
      <w:pPr>
        <w:rPr>
          <w:b/>
          <w:sz w:val="28"/>
        </w:rPr>
      </w:pPr>
    </w:p>
    <w:p w14:paraId="6C976BCF" w14:textId="41C90C93" w:rsidR="007F47FB" w:rsidRDefault="007F47FB" w:rsidP="007F47FB">
      <w:pPr>
        <w:jc w:val="center"/>
        <w:rPr>
          <w:b/>
          <w:sz w:val="28"/>
        </w:rPr>
      </w:pPr>
    </w:p>
    <w:p w14:paraId="58F428A3" w14:textId="39EAB60D" w:rsidR="007F47FB" w:rsidRDefault="007F47FB" w:rsidP="007F47FB">
      <w:pPr>
        <w:jc w:val="center"/>
        <w:rPr>
          <w:b/>
          <w:sz w:val="28"/>
        </w:rPr>
      </w:pPr>
    </w:p>
    <w:p w14:paraId="7C56E5EA" w14:textId="2415CE20" w:rsidR="007F47FB" w:rsidRDefault="007F47FB" w:rsidP="007F47FB">
      <w:pPr>
        <w:jc w:val="center"/>
        <w:rPr>
          <w:b/>
          <w:sz w:val="28"/>
        </w:rPr>
      </w:pPr>
    </w:p>
    <w:p w14:paraId="739166EE" w14:textId="2C26B957" w:rsidR="007F47FB" w:rsidRDefault="007F47FB" w:rsidP="007F47FB">
      <w:pPr>
        <w:jc w:val="center"/>
        <w:rPr>
          <w:b/>
          <w:sz w:val="28"/>
        </w:rPr>
      </w:pPr>
    </w:p>
    <w:p w14:paraId="64A10244" w14:textId="0FE0C55F" w:rsidR="007F47FB" w:rsidRDefault="007F47FB" w:rsidP="007F47FB">
      <w:pPr>
        <w:jc w:val="center"/>
        <w:rPr>
          <w:b/>
          <w:sz w:val="28"/>
        </w:rPr>
      </w:pPr>
    </w:p>
    <w:p w14:paraId="3D0078BF" w14:textId="6F669D60" w:rsidR="007F47FB" w:rsidRDefault="007F47FB" w:rsidP="007F47FB">
      <w:pPr>
        <w:jc w:val="center"/>
        <w:rPr>
          <w:b/>
          <w:sz w:val="28"/>
        </w:rPr>
      </w:pPr>
    </w:p>
    <w:p w14:paraId="4EB0658F" w14:textId="18A2E6C2" w:rsidR="007F47FB" w:rsidRDefault="007F47FB" w:rsidP="007F47FB">
      <w:pPr>
        <w:jc w:val="center"/>
        <w:rPr>
          <w:b/>
          <w:sz w:val="28"/>
        </w:rPr>
      </w:pPr>
    </w:p>
    <w:p w14:paraId="3C7B6722" w14:textId="4C98B346" w:rsidR="007F47FB" w:rsidRDefault="007F47FB" w:rsidP="007F47FB">
      <w:pPr>
        <w:jc w:val="center"/>
        <w:rPr>
          <w:b/>
          <w:sz w:val="28"/>
        </w:rPr>
      </w:pPr>
    </w:p>
    <w:p w14:paraId="1922635E" w14:textId="7CA348BC" w:rsidR="007F47FB" w:rsidRDefault="007F47FB" w:rsidP="007F47FB">
      <w:pPr>
        <w:jc w:val="center"/>
        <w:rPr>
          <w:b/>
          <w:sz w:val="28"/>
        </w:rPr>
      </w:pPr>
    </w:p>
    <w:p w14:paraId="1F2A3D20" w14:textId="77777777" w:rsidR="007F47FB" w:rsidRDefault="007F47FB" w:rsidP="007F47FB">
      <w:pPr>
        <w:jc w:val="center"/>
        <w:rPr>
          <w:b/>
          <w:sz w:val="28"/>
        </w:rPr>
      </w:pPr>
    </w:p>
    <w:p w14:paraId="198006C5" w14:textId="727AD819" w:rsidR="007F47FB" w:rsidRDefault="007F47FB" w:rsidP="007F47FB">
      <w:pPr>
        <w:jc w:val="center"/>
        <w:rPr>
          <w:b/>
          <w:sz w:val="28"/>
        </w:rPr>
      </w:pPr>
    </w:p>
    <w:p w14:paraId="6DC11D5B" w14:textId="24902A04" w:rsidR="007F47FB" w:rsidRDefault="007F47FB" w:rsidP="007F47FB">
      <w:pPr>
        <w:jc w:val="center"/>
        <w:rPr>
          <w:b/>
          <w:sz w:val="28"/>
        </w:rPr>
      </w:pPr>
    </w:p>
    <w:p w14:paraId="49A89BF7" w14:textId="765431AC" w:rsidR="007F47FB" w:rsidRDefault="007F47FB" w:rsidP="007F47FB">
      <w:pPr>
        <w:jc w:val="center"/>
        <w:rPr>
          <w:b/>
          <w:sz w:val="28"/>
        </w:rPr>
      </w:pPr>
    </w:p>
    <w:p w14:paraId="17029078" w14:textId="03BE4DDA" w:rsidR="007F47FB" w:rsidRDefault="007F47FB" w:rsidP="007F47FB">
      <w:pPr>
        <w:jc w:val="center"/>
        <w:rPr>
          <w:b/>
          <w:sz w:val="28"/>
        </w:rPr>
      </w:pPr>
    </w:p>
    <w:p w14:paraId="36BD57BF" w14:textId="03453C9A" w:rsidR="006F44FE" w:rsidRDefault="006F44FE" w:rsidP="007F47FB">
      <w:pPr>
        <w:jc w:val="center"/>
        <w:rPr>
          <w:b/>
          <w:sz w:val="28"/>
        </w:rPr>
      </w:pPr>
    </w:p>
    <w:p w14:paraId="123294D9" w14:textId="691D6878" w:rsidR="006F44FE" w:rsidRDefault="006F44FE" w:rsidP="007F47FB">
      <w:pPr>
        <w:jc w:val="center"/>
        <w:rPr>
          <w:b/>
          <w:sz w:val="28"/>
        </w:rPr>
      </w:pPr>
    </w:p>
    <w:p w14:paraId="283DBA6F" w14:textId="5769AE4F" w:rsidR="006F44FE" w:rsidRDefault="006F44FE" w:rsidP="007F47FB">
      <w:pPr>
        <w:jc w:val="center"/>
        <w:rPr>
          <w:b/>
          <w:sz w:val="28"/>
        </w:rPr>
      </w:pPr>
    </w:p>
    <w:p w14:paraId="0C50EE56" w14:textId="3CB39747" w:rsidR="006F44FE" w:rsidRDefault="006F44FE" w:rsidP="007F47FB">
      <w:pPr>
        <w:jc w:val="center"/>
        <w:rPr>
          <w:b/>
          <w:sz w:val="28"/>
        </w:rPr>
      </w:pPr>
    </w:p>
    <w:p w14:paraId="50BF6212" w14:textId="77777777" w:rsidR="006F44FE" w:rsidRDefault="006F44FE" w:rsidP="007F47FB">
      <w:pPr>
        <w:jc w:val="center"/>
        <w:rPr>
          <w:b/>
          <w:sz w:val="28"/>
        </w:rPr>
      </w:pPr>
    </w:p>
    <w:p w14:paraId="0E454FC2" w14:textId="77777777" w:rsidR="006F44FE" w:rsidRDefault="006F44FE" w:rsidP="007F47FB">
      <w:pPr>
        <w:jc w:val="center"/>
        <w:rPr>
          <w:b/>
          <w:sz w:val="28"/>
        </w:rPr>
      </w:pPr>
    </w:p>
    <w:p w14:paraId="1AB59563" w14:textId="141DE0EC" w:rsidR="007F47FB" w:rsidRDefault="007F47FB" w:rsidP="007F47FB">
      <w:pPr>
        <w:rPr>
          <w:b/>
          <w:sz w:val="28"/>
        </w:rPr>
      </w:pPr>
      <w:r>
        <w:rPr>
          <w:b/>
          <w:sz w:val="28"/>
        </w:rPr>
        <w:t>Gyakorlatvezető:</w:t>
      </w:r>
    </w:p>
    <w:p w14:paraId="0F7A71BA" w14:textId="1B7A12B3" w:rsidR="007F47FB" w:rsidRDefault="007F47FB" w:rsidP="007F47FB">
      <w:pPr>
        <w:rPr>
          <w:b/>
          <w:sz w:val="28"/>
        </w:rPr>
      </w:pPr>
      <w:r>
        <w:rPr>
          <w:b/>
          <w:sz w:val="28"/>
        </w:rPr>
        <w:t xml:space="preserve">Dr. </w:t>
      </w:r>
      <w:proofErr w:type="spellStart"/>
      <w:r>
        <w:rPr>
          <w:b/>
          <w:sz w:val="28"/>
        </w:rPr>
        <w:t>Subecz</w:t>
      </w:r>
      <w:proofErr w:type="spellEnd"/>
      <w:r>
        <w:rPr>
          <w:b/>
          <w:sz w:val="28"/>
        </w:rPr>
        <w:t xml:space="preserve"> Zoltán</w:t>
      </w:r>
    </w:p>
    <w:p w14:paraId="2E43F93C" w14:textId="19057CE3" w:rsidR="007F47FB" w:rsidRDefault="007F47FB" w:rsidP="006F44FE">
      <w:pPr>
        <w:rPr>
          <w:b/>
          <w:sz w:val="28"/>
        </w:rPr>
      </w:pPr>
    </w:p>
    <w:p w14:paraId="368331CA" w14:textId="7AA2619C" w:rsidR="007F47FB" w:rsidRDefault="007F47FB" w:rsidP="007F47FB">
      <w:pPr>
        <w:jc w:val="center"/>
        <w:rPr>
          <w:b/>
          <w:sz w:val="28"/>
        </w:rPr>
      </w:pPr>
    </w:p>
    <w:p w14:paraId="42878EE4" w14:textId="42AFE178" w:rsidR="007F47FB" w:rsidRDefault="007F47FB" w:rsidP="006F44FE">
      <w:pPr>
        <w:ind w:firstLine="1701"/>
        <w:jc w:val="center"/>
        <w:rPr>
          <w:b/>
          <w:sz w:val="28"/>
        </w:rPr>
      </w:pPr>
      <w:r>
        <w:rPr>
          <w:b/>
          <w:sz w:val="28"/>
        </w:rPr>
        <w:t>Készítette:</w:t>
      </w:r>
    </w:p>
    <w:p w14:paraId="033560FB" w14:textId="39FE72FB" w:rsidR="007F47FB" w:rsidRDefault="007F47FB" w:rsidP="007F47FB">
      <w:pPr>
        <w:jc w:val="right"/>
        <w:rPr>
          <w:b/>
          <w:sz w:val="28"/>
        </w:rPr>
      </w:pPr>
      <w:r>
        <w:rPr>
          <w:b/>
          <w:sz w:val="28"/>
        </w:rPr>
        <w:t xml:space="preserve">Tóth Bálint </w:t>
      </w:r>
      <w:r w:rsidR="00587702">
        <w:rPr>
          <w:b/>
          <w:sz w:val="28"/>
        </w:rPr>
        <w:t>H9H8JP</w:t>
      </w:r>
    </w:p>
    <w:p w14:paraId="1A53F6B9" w14:textId="0968B581" w:rsidR="007F47FB" w:rsidRDefault="00587702" w:rsidP="00587702">
      <w:pPr>
        <w:jc w:val="right"/>
        <w:rPr>
          <w:b/>
          <w:sz w:val="28"/>
        </w:rPr>
      </w:pPr>
      <w:r>
        <w:rPr>
          <w:b/>
          <w:sz w:val="28"/>
        </w:rPr>
        <w:t>Jáger Attila ALFSKQ</w:t>
      </w:r>
    </w:p>
    <w:p w14:paraId="4F3533F9" w14:textId="63B22FE4" w:rsidR="000B54A5" w:rsidRPr="000B54A5" w:rsidRDefault="00402F50" w:rsidP="00680CD7">
      <w:pPr>
        <w:pStyle w:val="szdcmsortartalomjegyzk"/>
      </w:pPr>
      <w:r>
        <w:lastRenderedPageBreak/>
        <w:t>Tartalomjegyzék</w:t>
      </w:r>
    </w:p>
    <w:p w14:paraId="26411997" w14:textId="76311E27" w:rsidR="009B69FB" w:rsidRDefault="00AD77F8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r>
        <w:fldChar w:fldCharType="begin"/>
      </w:r>
      <w:r w:rsidR="00D26B5E">
        <w:instrText xml:space="preserve"> TOC \h \z \t "szd_címsor1;1;szd_címsor_számozatlan;1;szd_címsor2;2;szd_címsor3;3" </w:instrText>
      </w:r>
      <w:r>
        <w:fldChar w:fldCharType="separate"/>
      </w:r>
      <w:hyperlink w:anchor="_Toc87710475" w:history="1">
        <w:r w:rsidR="009B69FB" w:rsidRPr="00673CD3">
          <w:rPr>
            <w:rStyle w:val="Hiperhivatkozs"/>
            <w:noProof/>
          </w:rPr>
          <w:t>1.</w:t>
        </w:r>
        <w:r w:rsidR="009B69F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9B69FB" w:rsidRPr="00673CD3">
          <w:rPr>
            <w:rStyle w:val="Hiperhivatkozs"/>
            <w:noProof/>
          </w:rPr>
          <w:t>A feladat megfogalmazása</w:t>
        </w:r>
        <w:r w:rsidR="009B69FB">
          <w:rPr>
            <w:noProof/>
            <w:webHidden/>
          </w:rPr>
          <w:tab/>
        </w:r>
        <w:r w:rsidR="009B69FB">
          <w:rPr>
            <w:noProof/>
            <w:webHidden/>
          </w:rPr>
          <w:fldChar w:fldCharType="begin"/>
        </w:r>
        <w:r w:rsidR="009B69FB">
          <w:rPr>
            <w:noProof/>
            <w:webHidden/>
          </w:rPr>
          <w:instrText xml:space="preserve"> PAGEREF _Toc87710475 \h </w:instrText>
        </w:r>
        <w:r w:rsidR="009B69FB">
          <w:rPr>
            <w:noProof/>
            <w:webHidden/>
          </w:rPr>
        </w:r>
        <w:r w:rsidR="009B69FB">
          <w:rPr>
            <w:noProof/>
            <w:webHidden/>
          </w:rPr>
          <w:fldChar w:fldCharType="separate"/>
        </w:r>
        <w:r w:rsidR="009B69FB">
          <w:rPr>
            <w:noProof/>
            <w:webHidden/>
          </w:rPr>
          <w:t>7</w:t>
        </w:r>
        <w:r w:rsidR="009B69FB">
          <w:rPr>
            <w:noProof/>
            <w:webHidden/>
          </w:rPr>
          <w:fldChar w:fldCharType="end"/>
        </w:r>
      </w:hyperlink>
    </w:p>
    <w:p w14:paraId="2A7F89B4" w14:textId="5061F655" w:rsidR="009B69FB" w:rsidRDefault="004F024E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87710476" w:history="1">
        <w:r w:rsidR="009B69FB" w:rsidRPr="00673CD3">
          <w:rPr>
            <w:rStyle w:val="Hiperhivatkozs"/>
            <w:noProof/>
          </w:rPr>
          <w:t>2.</w:t>
        </w:r>
        <w:r w:rsidR="009B69F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9B69FB" w:rsidRPr="00673CD3">
          <w:rPr>
            <w:rStyle w:val="Hiperhivatkozs"/>
            <w:noProof/>
          </w:rPr>
          <w:t>Gépi és nyelvi igények</w:t>
        </w:r>
        <w:r w:rsidR="009B69FB">
          <w:rPr>
            <w:noProof/>
            <w:webHidden/>
          </w:rPr>
          <w:tab/>
        </w:r>
        <w:r w:rsidR="009B69FB">
          <w:rPr>
            <w:noProof/>
            <w:webHidden/>
          </w:rPr>
          <w:fldChar w:fldCharType="begin"/>
        </w:r>
        <w:r w:rsidR="009B69FB">
          <w:rPr>
            <w:noProof/>
            <w:webHidden/>
          </w:rPr>
          <w:instrText xml:space="preserve"> PAGEREF _Toc87710476 \h </w:instrText>
        </w:r>
        <w:r w:rsidR="009B69FB">
          <w:rPr>
            <w:noProof/>
            <w:webHidden/>
          </w:rPr>
        </w:r>
        <w:r w:rsidR="009B69FB">
          <w:rPr>
            <w:noProof/>
            <w:webHidden/>
          </w:rPr>
          <w:fldChar w:fldCharType="separate"/>
        </w:r>
        <w:r w:rsidR="009B69FB">
          <w:rPr>
            <w:noProof/>
            <w:webHidden/>
          </w:rPr>
          <w:t>8</w:t>
        </w:r>
        <w:r w:rsidR="009B69FB">
          <w:rPr>
            <w:noProof/>
            <w:webHidden/>
          </w:rPr>
          <w:fldChar w:fldCharType="end"/>
        </w:r>
      </w:hyperlink>
    </w:p>
    <w:p w14:paraId="79D27BAE" w14:textId="0D777F23" w:rsidR="009B69FB" w:rsidRDefault="004F024E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87710477" w:history="1">
        <w:r w:rsidR="009B69FB" w:rsidRPr="00673CD3">
          <w:rPr>
            <w:rStyle w:val="Hiperhivatkozs"/>
            <w:noProof/>
          </w:rPr>
          <w:t>3.</w:t>
        </w:r>
        <w:r w:rsidR="009B69F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9B69FB" w:rsidRPr="00673CD3">
          <w:rPr>
            <w:rStyle w:val="Hiperhivatkozs"/>
            <w:noProof/>
          </w:rPr>
          <w:t>Fájlszerkezet és funkciók bemutatása</w:t>
        </w:r>
        <w:r w:rsidR="009B69FB">
          <w:rPr>
            <w:noProof/>
            <w:webHidden/>
          </w:rPr>
          <w:tab/>
        </w:r>
        <w:r w:rsidR="009B69FB">
          <w:rPr>
            <w:noProof/>
            <w:webHidden/>
          </w:rPr>
          <w:fldChar w:fldCharType="begin"/>
        </w:r>
        <w:r w:rsidR="009B69FB">
          <w:rPr>
            <w:noProof/>
            <w:webHidden/>
          </w:rPr>
          <w:instrText xml:space="preserve"> PAGEREF _Toc87710477 \h </w:instrText>
        </w:r>
        <w:r w:rsidR="009B69FB">
          <w:rPr>
            <w:noProof/>
            <w:webHidden/>
          </w:rPr>
        </w:r>
        <w:r w:rsidR="009B69FB">
          <w:rPr>
            <w:noProof/>
            <w:webHidden/>
          </w:rPr>
          <w:fldChar w:fldCharType="separate"/>
        </w:r>
        <w:r w:rsidR="009B69FB">
          <w:rPr>
            <w:noProof/>
            <w:webHidden/>
          </w:rPr>
          <w:t>9</w:t>
        </w:r>
        <w:r w:rsidR="009B69FB">
          <w:rPr>
            <w:noProof/>
            <w:webHidden/>
          </w:rPr>
          <w:fldChar w:fldCharType="end"/>
        </w:r>
      </w:hyperlink>
    </w:p>
    <w:p w14:paraId="1ADFB262" w14:textId="24673A47" w:rsidR="009B69FB" w:rsidRDefault="004F024E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87710478" w:history="1">
        <w:r w:rsidR="009B69FB" w:rsidRPr="00673CD3">
          <w:rPr>
            <w:rStyle w:val="Hiperhivatkozs"/>
            <w:noProof/>
          </w:rPr>
          <w:t>3.1.</w:t>
        </w:r>
        <w:r w:rsidR="009B69FB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9B69FB" w:rsidRPr="00673CD3">
          <w:rPr>
            <w:rStyle w:val="Hiperhivatkozs"/>
            <w:noProof/>
          </w:rPr>
          <w:t>Főbb mappák bemutatása</w:t>
        </w:r>
        <w:r w:rsidR="009B69FB">
          <w:rPr>
            <w:noProof/>
            <w:webHidden/>
          </w:rPr>
          <w:tab/>
        </w:r>
        <w:r w:rsidR="009B69FB">
          <w:rPr>
            <w:noProof/>
            <w:webHidden/>
          </w:rPr>
          <w:fldChar w:fldCharType="begin"/>
        </w:r>
        <w:r w:rsidR="009B69FB">
          <w:rPr>
            <w:noProof/>
            <w:webHidden/>
          </w:rPr>
          <w:instrText xml:space="preserve"> PAGEREF _Toc87710478 \h </w:instrText>
        </w:r>
        <w:r w:rsidR="009B69FB">
          <w:rPr>
            <w:noProof/>
            <w:webHidden/>
          </w:rPr>
        </w:r>
        <w:r w:rsidR="009B69FB">
          <w:rPr>
            <w:noProof/>
            <w:webHidden/>
          </w:rPr>
          <w:fldChar w:fldCharType="separate"/>
        </w:r>
        <w:r w:rsidR="009B69FB">
          <w:rPr>
            <w:noProof/>
            <w:webHidden/>
          </w:rPr>
          <w:t>9</w:t>
        </w:r>
        <w:r w:rsidR="009B69FB">
          <w:rPr>
            <w:noProof/>
            <w:webHidden/>
          </w:rPr>
          <w:fldChar w:fldCharType="end"/>
        </w:r>
      </w:hyperlink>
    </w:p>
    <w:p w14:paraId="12CB09EF" w14:textId="30CC2FF9" w:rsidR="009B69FB" w:rsidRDefault="004F024E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87710479" w:history="1">
        <w:r w:rsidR="009B69FB" w:rsidRPr="00673CD3">
          <w:rPr>
            <w:rStyle w:val="Hiperhivatkozs"/>
            <w:noProof/>
          </w:rPr>
          <w:t>3.2.</w:t>
        </w:r>
        <w:r w:rsidR="009B69FB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9B69FB" w:rsidRPr="00673CD3">
          <w:rPr>
            <w:rStyle w:val="Hiperhivatkozs"/>
            <w:noProof/>
          </w:rPr>
          <w:t>Weboldal bemutatása</w:t>
        </w:r>
        <w:r w:rsidR="009B69FB">
          <w:rPr>
            <w:noProof/>
            <w:webHidden/>
          </w:rPr>
          <w:tab/>
        </w:r>
        <w:r w:rsidR="009B69FB">
          <w:rPr>
            <w:noProof/>
            <w:webHidden/>
          </w:rPr>
          <w:fldChar w:fldCharType="begin"/>
        </w:r>
        <w:r w:rsidR="009B69FB">
          <w:rPr>
            <w:noProof/>
            <w:webHidden/>
          </w:rPr>
          <w:instrText xml:space="preserve"> PAGEREF _Toc87710479 \h </w:instrText>
        </w:r>
        <w:r w:rsidR="009B69FB">
          <w:rPr>
            <w:noProof/>
            <w:webHidden/>
          </w:rPr>
        </w:r>
        <w:r w:rsidR="009B69FB">
          <w:rPr>
            <w:noProof/>
            <w:webHidden/>
          </w:rPr>
          <w:fldChar w:fldCharType="separate"/>
        </w:r>
        <w:r w:rsidR="009B69FB">
          <w:rPr>
            <w:noProof/>
            <w:webHidden/>
          </w:rPr>
          <w:t>9</w:t>
        </w:r>
        <w:r w:rsidR="009B69FB">
          <w:rPr>
            <w:noProof/>
            <w:webHidden/>
          </w:rPr>
          <w:fldChar w:fldCharType="end"/>
        </w:r>
      </w:hyperlink>
    </w:p>
    <w:p w14:paraId="1248CF5F" w14:textId="7DC24EB6" w:rsidR="009B69FB" w:rsidRDefault="004F024E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87710480" w:history="1">
        <w:r w:rsidR="009B69FB" w:rsidRPr="00673CD3">
          <w:rPr>
            <w:rStyle w:val="Hiperhivatkozs"/>
            <w:noProof/>
          </w:rPr>
          <w:t>3.2.1.</w:t>
        </w:r>
        <w:r w:rsidR="009B69FB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9B69FB" w:rsidRPr="00673CD3">
          <w:rPr>
            <w:rStyle w:val="Hiperhivatkozs"/>
            <w:noProof/>
          </w:rPr>
          <w:t>Kezdőlap</w:t>
        </w:r>
        <w:r w:rsidR="009B69FB">
          <w:rPr>
            <w:noProof/>
            <w:webHidden/>
          </w:rPr>
          <w:tab/>
        </w:r>
        <w:r w:rsidR="009B69FB">
          <w:rPr>
            <w:noProof/>
            <w:webHidden/>
          </w:rPr>
          <w:fldChar w:fldCharType="begin"/>
        </w:r>
        <w:r w:rsidR="009B69FB">
          <w:rPr>
            <w:noProof/>
            <w:webHidden/>
          </w:rPr>
          <w:instrText xml:space="preserve"> PAGEREF _Toc87710480 \h </w:instrText>
        </w:r>
        <w:r w:rsidR="009B69FB">
          <w:rPr>
            <w:noProof/>
            <w:webHidden/>
          </w:rPr>
        </w:r>
        <w:r w:rsidR="009B69FB">
          <w:rPr>
            <w:noProof/>
            <w:webHidden/>
          </w:rPr>
          <w:fldChar w:fldCharType="separate"/>
        </w:r>
        <w:r w:rsidR="009B69FB">
          <w:rPr>
            <w:noProof/>
            <w:webHidden/>
          </w:rPr>
          <w:t>9</w:t>
        </w:r>
        <w:r w:rsidR="009B69FB">
          <w:rPr>
            <w:noProof/>
            <w:webHidden/>
          </w:rPr>
          <w:fldChar w:fldCharType="end"/>
        </w:r>
      </w:hyperlink>
    </w:p>
    <w:p w14:paraId="0E48362C" w14:textId="349713F5" w:rsidR="009B69FB" w:rsidRDefault="004F024E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87710481" w:history="1">
        <w:r w:rsidR="009B69FB" w:rsidRPr="00673CD3">
          <w:rPr>
            <w:rStyle w:val="Hiperhivatkozs"/>
            <w:noProof/>
          </w:rPr>
          <w:t>3.2.2.</w:t>
        </w:r>
        <w:r w:rsidR="009B69FB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9B69FB" w:rsidRPr="00673CD3">
          <w:rPr>
            <w:rStyle w:val="Hiperhivatkozs"/>
            <w:noProof/>
          </w:rPr>
          <w:t>Belépés</w:t>
        </w:r>
        <w:r w:rsidR="009B69FB">
          <w:rPr>
            <w:noProof/>
            <w:webHidden/>
          </w:rPr>
          <w:tab/>
        </w:r>
        <w:r w:rsidR="009B69FB">
          <w:rPr>
            <w:noProof/>
            <w:webHidden/>
          </w:rPr>
          <w:fldChar w:fldCharType="begin"/>
        </w:r>
        <w:r w:rsidR="009B69FB">
          <w:rPr>
            <w:noProof/>
            <w:webHidden/>
          </w:rPr>
          <w:instrText xml:space="preserve"> PAGEREF _Toc87710481 \h </w:instrText>
        </w:r>
        <w:r w:rsidR="009B69FB">
          <w:rPr>
            <w:noProof/>
            <w:webHidden/>
          </w:rPr>
        </w:r>
        <w:r w:rsidR="009B69FB">
          <w:rPr>
            <w:noProof/>
            <w:webHidden/>
          </w:rPr>
          <w:fldChar w:fldCharType="separate"/>
        </w:r>
        <w:r w:rsidR="009B69FB">
          <w:rPr>
            <w:noProof/>
            <w:webHidden/>
          </w:rPr>
          <w:t>10</w:t>
        </w:r>
        <w:r w:rsidR="009B69FB">
          <w:rPr>
            <w:noProof/>
            <w:webHidden/>
          </w:rPr>
          <w:fldChar w:fldCharType="end"/>
        </w:r>
      </w:hyperlink>
    </w:p>
    <w:p w14:paraId="0352F47B" w14:textId="69CA00D7" w:rsidR="009B69FB" w:rsidRDefault="004F024E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87710482" w:history="1">
        <w:r w:rsidR="009B69FB" w:rsidRPr="00673CD3">
          <w:rPr>
            <w:rStyle w:val="Hiperhivatkozs"/>
            <w:noProof/>
          </w:rPr>
          <w:t>3.2.3.</w:t>
        </w:r>
        <w:r w:rsidR="009B69FB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9B69FB" w:rsidRPr="00673CD3">
          <w:rPr>
            <w:rStyle w:val="Hiperhivatkozs"/>
            <w:noProof/>
          </w:rPr>
          <w:t>Vélemények</w:t>
        </w:r>
        <w:r w:rsidR="009B69FB">
          <w:rPr>
            <w:noProof/>
            <w:webHidden/>
          </w:rPr>
          <w:tab/>
        </w:r>
        <w:r w:rsidR="009B69FB">
          <w:rPr>
            <w:noProof/>
            <w:webHidden/>
          </w:rPr>
          <w:fldChar w:fldCharType="begin"/>
        </w:r>
        <w:r w:rsidR="009B69FB">
          <w:rPr>
            <w:noProof/>
            <w:webHidden/>
          </w:rPr>
          <w:instrText xml:space="preserve"> PAGEREF _Toc87710482 \h </w:instrText>
        </w:r>
        <w:r w:rsidR="009B69FB">
          <w:rPr>
            <w:noProof/>
            <w:webHidden/>
          </w:rPr>
        </w:r>
        <w:r w:rsidR="009B69FB">
          <w:rPr>
            <w:noProof/>
            <w:webHidden/>
          </w:rPr>
          <w:fldChar w:fldCharType="separate"/>
        </w:r>
        <w:r w:rsidR="009B69FB">
          <w:rPr>
            <w:noProof/>
            <w:webHidden/>
          </w:rPr>
          <w:t>11</w:t>
        </w:r>
        <w:r w:rsidR="009B69FB">
          <w:rPr>
            <w:noProof/>
            <w:webHidden/>
          </w:rPr>
          <w:fldChar w:fldCharType="end"/>
        </w:r>
      </w:hyperlink>
    </w:p>
    <w:p w14:paraId="2079B288" w14:textId="7416067C" w:rsidR="009B69FB" w:rsidRDefault="004F024E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87710483" w:history="1">
        <w:r w:rsidR="009B69FB" w:rsidRPr="00673CD3">
          <w:rPr>
            <w:rStyle w:val="Hiperhivatkozs"/>
            <w:noProof/>
          </w:rPr>
          <w:t>3.2.4.</w:t>
        </w:r>
        <w:r w:rsidR="009B69FB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9B69FB" w:rsidRPr="00673CD3">
          <w:rPr>
            <w:rStyle w:val="Hiperhivatkozs"/>
            <w:noProof/>
          </w:rPr>
          <w:t>SOAP szolgáltatás</w:t>
        </w:r>
        <w:r w:rsidR="009B69FB">
          <w:rPr>
            <w:noProof/>
            <w:webHidden/>
          </w:rPr>
          <w:tab/>
        </w:r>
        <w:r w:rsidR="009B69FB">
          <w:rPr>
            <w:noProof/>
            <w:webHidden/>
          </w:rPr>
          <w:fldChar w:fldCharType="begin"/>
        </w:r>
        <w:r w:rsidR="009B69FB">
          <w:rPr>
            <w:noProof/>
            <w:webHidden/>
          </w:rPr>
          <w:instrText xml:space="preserve"> PAGEREF _Toc87710483 \h </w:instrText>
        </w:r>
        <w:r w:rsidR="009B69FB">
          <w:rPr>
            <w:noProof/>
            <w:webHidden/>
          </w:rPr>
        </w:r>
        <w:r w:rsidR="009B69FB">
          <w:rPr>
            <w:noProof/>
            <w:webHidden/>
          </w:rPr>
          <w:fldChar w:fldCharType="separate"/>
        </w:r>
        <w:r w:rsidR="009B69FB">
          <w:rPr>
            <w:noProof/>
            <w:webHidden/>
          </w:rPr>
          <w:t>12</w:t>
        </w:r>
        <w:r w:rsidR="009B69FB">
          <w:rPr>
            <w:noProof/>
            <w:webHidden/>
          </w:rPr>
          <w:fldChar w:fldCharType="end"/>
        </w:r>
      </w:hyperlink>
    </w:p>
    <w:p w14:paraId="77C2C673" w14:textId="3C6A27DD" w:rsidR="009B69FB" w:rsidRDefault="004F024E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87710484" w:history="1">
        <w:r w:rsidR="009B69FB" w:rsidRPr="00673CD3">
          <w:rPr>
            <w:rStyle w:val="Hiperhivatkozs"/>
            <w:noProof/>
          </w:rPr>
          <w:t>3.2.5.</w:t>
        </w:r>
        <w:r w:rsidR="009B69FB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9B69FB" w:rsidRPr="00673CD3">
          <w:rPr>
            <w:rStyle w:val="Hiperhivatkozs"/>
            <w:noProof/>
          </w:rPr>
          <w:t>Magyar Nemzeti Bank SOAP</w:t>
        </w:r>
        <w:r w:rsidR="009B69FB">
          <w:rPr>
            <w:noProof/>
            <w:webHidden/>
          </w:rPr>
          <w:tab/>
        </w:r>
        <w:r w:rsidR="009B69FB">
          <w:rPr>
            <w:noProof/>
            <w:webHidden/>
          </w:rPr>
          <w:fldChar w:fldCharType="begin"/>
        </w:r>
        <w:r w:rsidR="009B69FB">
          <w:rPr>
            <w:noProof/>
            <w:webHidden/>
          </w:rPr>
          <w:instrText xml:space="preserve"> PAGEREF _Toc87710484 \h </w:instrText>
        </w:r>
        <w:r w:rsidR="009B69FB">
          <w:rPr>
            <w:noProof/>
            <w:webHidden/>
          </w:rPr>
        </w:r>
        <w:r w:rsidR="009B69FB">
          <w:rPr>
            <w:noProof/>
            <w:webHidden/>
          </w:rPr>
          <w:fldChar w:fldCharType="separate"/>
        </w:r>
        <w:r w:rsidR="009B69FB">
          <w:rPr>
            <w:noProof/>
            <w:webHidden/>
          </w:rPr>
          <w:t>12</w:t>
        </w:r>
        <w:r w:rsidR="009B69FB">
          <w:rPr>
            <w:noProof/>
            <w:webHidden/>
          </w:rPr>
          <w:fldChar w:fldCharType="end"/>
        </w:r>
      </w:hyperlink>
    </w:p>
    <w:p w14:paraId="06441FB8" w14:textId="2D35E78B" w:rsidR="009B69FB" w:rsidRDefault="004F024E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87710485" w:history="1">
        <w:r w:rsidR="009B69FB" w:rsidRPr="00673CD3">
          <w:rPr>
            <w:rStyle w:val="Hiperhivatkozs"/>
            <w:noProof/>
          </w:rPr>
          <w:t>3.3.</w:t>
        </w:r>
        <w:r w:rsidR="009B69FB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9B69FB" w:rsidRPr="00673CD3">
          <w:rPr>
            <w:rStyle w:val="Hiperhivatkozs"/>
            <w:noProof/>
          </w:rPr>
          <w:t>Kód bemutatása</w:t>
        </w:r>
        <w:r w:rsidR="009B69FB">
          <w:rPr>
            <w:noProof/>
            <w:webHidden/>
          </w:rPr>
          <w:tab/>
        </w:r>
        <w:r w:rsidR="009B69FB">
          <w:rPr>
            <w:noProof/>
            <w:webHidden/>
          </w:rPr>
          <w:fldChar w:fldCharType="begin"/>
        </w:r>
        <w:r w:rsidR="009B69FB">
          <w:rPr>
            <w:noProof/>
            <w:webHidden/>
          </w:rPr>
          <w:instrText xml:space="preserve"> PAGEREF _Toc87710485 \h </w:instrText>
        </w:r>
        <w:r w:rsidR="009B69FB">
          <w:rPr>
            <w:noProof/>
            <w:webHidden/>
          </w:rPr>
        </w:r>
        <w:r w:rsidR="009B69FB">
          <w:rPr>
            <w:noProof/>
            <w:webHidden/>
          </w:rPr>
          <w:fldChar w:fldCharType="separate"/>
        </w:r>
        <w:r w:rsidR="009B69FB">
          <w:rPr>
            <w:noProof/>
            <w:webHidden/>
          </w:rPr>
          <w:t>14</w:t>
        </w:r>
        <w:r w:rsidR="009B69FB">
          <w:rPr>
            <w:noProof/>
            <w:webHidden/>
          </w:rPr>
          <w:fldChar w:fldCharType="end"/>
        </w:r>
      </w:hyperlink>
    </w:p>
    <w:p w14:paraId="7E8185B8" w14:textId="03CAA241" w:rsidR="009B69FB" w:rsidRDefault="004F024E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87710486" w:history="1">
        <w:r w:rsidR="009B69FB" w:rsidRPr="00673CD3">
          <w:rPr>
            <w:rStyle w:val="Hiperhivatkozs"/>
            <w:noProof/>
          </w:rPr>
          <w:t>3.3.1.</w:t>
        </w:r>
        <w:r w:rsidR="009B69FB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9B69FB" w:rsidRPr="00673CD3">
          <w:rPr>
            <w:rStyle w:val="Hiperhivatkozs"/>
            <w:noProof/>
          </w:rPr>
          <w:t>Kezdőlap</w:t>
        </w:r>
        <w:r w:rsidR="009B69FB">
          <w:rPr>
            <w:noProof/>
            <w:webHidden/>
          </w:rPr>
          <w:tab/>
        </w:r>
        <w:r w:rsidR="009B69FB">
          <w:rPr>
            <w:noProof/>
            <w:webHidden/>
          </w:rPr>
          <w:fldChar w:fldCharType="begin"/>
        </w:r>
        <w:r w:rsidR="009B69FB">
          <w:rPr>
            <w:noProof/>
            <w:webHidden/>
          </w:rPr>
          <w:instrText xml:space="preserve"> PAGEREF _Toc87710486 \h </w:instrText>
        </w:r>
        <w:r w:rsidR="009B69FB">
          <w:rPr>
            <w:noProof/>
            <w:webHidden/>
          </w:rPr>
        </w:r>
        <w:r w:rsidR="009B69FB">
          <w:rPr>
            <w:noProof/>
            <w:webHidden/>
          </w:rPr>
          <w:fldChar w:fldCharType="separate"/>
        </w:r>
        <w:r w:rsidR="009B69FB">
          <w:rPr>
            <w:noProof/>
            <w:webHidden/>
          </w:rPr>
          <w:t>14</w:t>
        </w:r>
        <w:r w:rsidR="009B69FB">
          <w:rPr>
            <w:noProof/>
            <w:webHidden/>
          </w:rPr>
          <w:fldChar w:fldCharType="end"/>
        </w:r>
      </w:hyperlink>
    </w:p>
    <w:p w14:paraId="49F3E6AB" w14:textId="51427CC0" w:rsidR="009B69FB" w:rsidRDefault="004F024E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87710487" w:history="1">
        <w:r w:rsidR="009B69FB" w:rsidRPr="00673CD3">
          <w:rPr>
            <w:rStyle w:val="Hiperhivatkozs"/>
            <w:noProof/>
          </w:rPr>
          <w:t>3.3.2.</w:t>
        </w:r>
        <w:r w:rsidR="009B69FB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9B69FB" w:rsidRPr="00673CD3">
          <w:rPr>
            <w:rStyle w:val="Hiperhivatkozs"/>
            <w:noProof/>
          </w:rPr>
          <w:t>Belépés</w:t>
        </w:r>
        <w:r w:rsidR="009B69FB">
          <w:rPr>
            <w:noProof/>
            <w:webHidden/>
          </w:rPr>
          <w:tab/>
        </w:r>
        <w:r w:rsidR="009B69FB">
          <w:rPr>
            <w:noProof/>
            <w:webHidden/>
          </w:rPr>
          <w:fldChar w:fldCharType="begin"/>
        </w:r>
        <w:r w:rsidR="009B69FB">
          <w:rPr>
            <w:noProof/>
            <w:webHidden/>
          </w:rPr>
          <w:instrText xml:space="preserve"> PAGEREF _Toc87710487 \h </w:instrText>
        </w:r>
        <w:r w:rsidR="009B69FB">
          <w:rPr>
            <w:noProof/>
            <w:webHidden/>
          </w:rPr>
        </w:r>
        <w:r w:rsidR="009B69FB">
          <w:rPr>
            <w:noProof/>
            <w:webHidden/>
          </w:rPr>
          <w:fldChar w:fldCharType="separate"/>
        </w:r>
        <w:r w:rsidR="009B69FB">
          <w:rPr>
            <w:noProof/>
            <w:webHidden/>
          </w:rPr>
          <w:t>16</w:t>
        </w:r>
        <w:r w:rsidR="009B69FB">
          <w:rPr>
            <w:noProof/>
            <w:webHidden/>
          </w:rPr>
          <w:fldChar w:fldCharType="end"/>
        </w:r>
      </w:hyperlink>
    </w:p>
    <w:p w14:paraId="2CE50DA8" w14:textId="1EC601C8" w:rsidR="009B69FB" w:rsidRDefault="004F024E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87710488" w:history="1">
        <w:r w:rsidR="009B69FB" w:rsidRPr="00673CD3">
          <w:rPr>
            <w:rStyle w:val="Hiperhivatkozs"/>
            <w:noProof/>
          </w:rPr>
          <w:t>3.3.3.</w:t>
        </w:r>
        <w:r w:rsidR="009B69FB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9B69FB" w:rsidRPr="00673CD3">
          <w:rPr>
            <w:rStyle w:val="Hiperhivatkozs"/>
            <w:noProof/>
          </w:rPr>
          <w:t>Vélemények</w:t>
        </w:r>
        <w:r w:rsidR="009B69FB">
          <w:rPr>
            <w:noProof/>
            <w:webHidden/>
          </w:rPr>
          <w:tab/>
        </w:r>
        <w:r w:rsidR="009B69FB">
          <w:rPr>
            <w:noProof/>
            <w:webHidden/>
          </w:rPr>
          <w:fldChar w:fldCharType="begin"/>
        </w:r>
        <w:r w:rsidR="009B69FB">
          <w:rPr>
            <w:noProof/>
            <w:webHidden/>
          </w:rPr>
          <w:instrText xml:space="preserve"> PAGEREF _Toc87710488 \h </w:instrText>
        </w:r>
        <w:r w:rsidR="009B69FB">
          <w:rPr>
            <w:noProof/>
            <w:webHidden/>
          </w:rPr>
        </w:r>
        <w:r w:rsidR="009B69FB">
          <w:rPr>
            <w:noProof/>
            <w:webHidden/>
          </w:rPr>
          <w:fldChar w:fldCharType="separate"/>
        </w:r>
        <w:r w:rsidR="009B69FB">
          <w:rPr>
            <w:noProof/>
            <w:webHidden/>
          </w:rPr>
          <w:t>18</w:t>
        </w:r>
        <w:r w:rsidR="009B69FB">
          <w:rPr>
            <w:noProof/>
            <w:webHidden/>
          </w:rPr>
          <w:fldChar w:fldCharType="end"/>
        </w:r>
      </w:hyperlink>
    </w:p>
    <w:p w14:paraId="6A49B035" w14:textId="160566F9" w:rsidR="009B69FB" w:rsidRDefault="004F024E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87710489" w:history="1">
        <w:r w:rsidR="009B69FB" w:rsidRPr="00673CD3">
          <w:rPr>
            <w:rStyle w:val="Hiperhivatkozs"/>
            <w:noProof/>
          </w:rPr>
          <w:t>3.3.4.</w:t>
        </w:r>
        <w:r w:rsidR="009B69FB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9B69FB" w:rsidRPr="00673CD3">
          <w:rPr>
            <w:rStyle w:val="Hiperhivatkozs"/>
            <w:noProof/>
          </w:rPr>
          <w:t>SOAP szolgáltatás</w:t>
        </w:r>
        <w:r w:rsidR="009B69FB">
          <w:rPr>
            <w:noProof/>
            <w:webHidden/>
          </w:rPr>
          <w:tab/>
        </w:r>
        <w:r w:rsidR="009B69FB">
          <w:rPr>
            <w:noProof/>
            <w:webHidden/>
          </w:rPr>
          <w:fldChar w:fldCharType="begin"/>
        </w:r>
        <w:r w:rsidR="009B69FB">
          <w:rPr>
            <w:noProof/>
            <w:webHidden/>
          </w:rPr>
          <w:instrText xml:space="preserve"> PAGEREF _Toc87710489 \h </w:instrText>
        </w:r>
        <w:r w:rsidR="009B69FB">
          <w:rPr>
            <w:noProof/>
            <w:webHidden/>
          </w:rPr>
        </w:r>
        <w:r w:rsidR="009B69FB">
          <w:rPr>
            <w:noProof/>
            <w:webHidden/>
          </w:rPr>
          <w:fldChar w:fldCharType="separate"/>
        </w:r>
        <w:r w:rsidR="009B69FB">
          <w:rPr>
            <w:noProof/>
            <w:webHidden/>
          </w:rPr>
          <w:t>19</w:t>
        </w:r>
        <w:r w:rsidR="009B69FB">
          <w:rPr>
            <w:noProof/>
            <w:webHidden/>
          </w:rPr>
          <w:fldChar w:fldCharType="end"/>
        </w:r>
      </w:hyperlink>
    </w:p>
    <w:p w14:paraId="27F9DAB7" w14:textId="71C46D14" w:rsidR="009B69FB" w:rsidRDefault="004F024E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87710490" w:history="1">
        <w:r w:rsidR="009B69FB" w:rsidRPr="00673CD3">
          <w:rPr>
            <w:rStyle w:val="Hiperhivatkozs"/>
            <w:noProof/>
          </w:rPr>
          <w:t>3.3.5.</w:t>
        </w:r>
        <w:r w:rsidR="009B69FB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9B69FB" w:rsidRPr="00673CD3">
          <w:rPr>
            <w:rStyle w:val="Hiperhivatkozs"/>
            <w:noProof/>
          </w:rPr>
          <w:t>Magyar Nemzeti Bank SOAP</w:t>
        </w:r>
        <w:r w:rsidR="009B69FB">
          <w:rPr>
            <w:noProof/>
            <w:webHidden/>
          </w:rPr>
          <w:tab/>
        </w:r>
        <w:r w:rsidR="009B69FB">
          <w:rPr>
            <w:noProof/>
            <w:webHidden/>
          </w:rPr>
          <w:fldChar w:fldCharType="begin"/>
        </w:r>
        <w:r w:rsidR="009B69FB">
          <w:rPr>
            <w:noProof/>
            <w:webHidden/>
          </w:rPr>
          <w:instrText xml:space="preserve"> PAGEREF _Toc87710490 \h </w:instrText>
        </w:r>
        <w:r w:rsidR="009B69FB">
          <w:rPr>
            <w:noProof/>
            <w:webHidden/>
          </w:rPr>
        </w:r>
        <w:r w:rsidR="009B69FB">
          <w:rPr>
            <w:noProof/>
            <w:webHidden/>
          </w:rPr>
          <w:fldChar w:fldCharType="separate"/>
        </w:r>
        <w:r w:rsidR="009B69FB">
          <w:rPr>
            <w:noProof/>
            <w:webHidden/>
          </w:rPr>
          <w:t>19</w:t>
        </w:r>
        <w:r w:rsidR="009B69FB">
          <w:rPr>
            <w:noProof/>
            <w:webHidden/>
          </w:rPr>
          <w:fldChar w:fldCharType="end"/>
        </w:r>
      </w:hyperlink>
    </w:p>
    <w:p w14:paraId="374862D1" w14:textId="6DBC252A" w:rsidR="009B69FB" w:rsidRDefault="004F024E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87710491" w:history="1">
        <w:r w:rsidR="009B69FB" w:rsidRPr="00673CD3">
          <w:rPr>
            <w:rStyle w:val="Hiperhivatkozs"/>
            <w:noProof/>
          </w:rPr>
          <w:t>3.4.</w:t>
        </w:r>
        <w:r w:rsidR="009B69FB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9B69FB" w:rsidRPr="00673CD3">
          <w:rPr>
            <w:rStyle w:val="Hiperhivatkozs"/>
            <w:noProof/>
          </w:rPr>
          <w:t>Fejlesztési lehetőségek</w:t>
        </w:r>
        <w:r w:rsidR="009B69FB">
          <w:rPr>
            <w:noProof/>
            <w:webHidden/>
          </w:rPr>
          <w:tab/>
        </w:r>
        <w:r w:rsidR="009B69FB">
          <w:rPr>
            <w:noProof/>
            <w:webHidden/>
          </w:rPr>
          <w:fldChar w:fldCharType="begin"/>
        </w:r>
        <w:r w:rsidR="009B69FB">
          <w:rPr>
            <w:noProof/>
            <w:webHidden/>
          </w:rPr>
          <w:instrText xml:space="preserve"> PAGEREF _Toc87710491 \h </w:instrText>
        </w:r>
        <w:r w:rsidR="009B69FB">
          <w:rPr>
            <w:noProof/>
            <w:webHidden/>
          </w:rPr>
        </w:r>
        <w:r w:rsidR="009B69FB">
          <w:rPr>
            <w:noProof/>
            <w:webHidden/>
          </w:rPr>
          <w:fldChar w:fldCharType="separate"/>
        </w:r>
        <w:r w:rsidR="009B69FB">
          <w:rPr>
            <w:noProof/>
            <w:webHidden/>
          </w:rPr>
          <w:t>20</w:t>
        </w:r>
        <w:r w:rsidR="009B69FB">
          <w:rPr>
            <w:noProof/>
            <w:webHidden/>
          </w:rPr>
          <w:fldChar w:fldCharType="end"/>
        </w:r>
      </w:hyperlink>
    </w:p>
    <w:p w14:paraId="6F03B893" w14:textId="680C6DE5" w:rsidR="009B69FB" w:rsidRDefault="004F024E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87710492" w:history="1">
        <w:r w:rsidR="009B69FB" w:rsidRPr="00673CD3">
          <w:rPr>
            <w:rStyle w:val="Hiperhivatkozs"/>
            <w:noProof/>
          </w:rPr>
          <w:t>3.5.</w:t>
        </w:r>
        <w:r w:rsidR="009B69FB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9B69FB" w:rsidRPr="00673CD3">
          <w:rPr>
            <w:rStyle w:val="Hiperhivatkozs"/>
            <w:noProof/>
          </w:rPr>
          <w:t>Tesztelés</w:t>
        </w:r>
        <w:r w:rsidR="009B69FB">
          <w:rPr>
            <w:noProof/>
            <w:webHidden/>
          </w:rPr>
          <w:tab/>
        </w:r>
        <w:r w:rsidR="009B69FB">
          <w:rPr>
            <w:noProof/>
            <w:webHidden/>
          </w:rPr>
          <w:fldChar w:fldCharType="begin"/>
        </w:r>
        <w:r w:rsidR="009B69FB">
          <w:rPr>
            <w:noProof/>
            <w:webHidden/>
          </w:rPr>
          <w:instrText xml:space="preserve"> PAGEREF _Toc87710492 \h </w:instrText>
        </w:r>
        <w:r w:rsidR="009B69FB">
          <w:rPr>
            <w:noProof/>
            <w:webHidden/>
          </w:rPr>
        </w:r>
        <w:r w:rsidR="009B69FB">
          <w:rPr>
            <w:noProof/>
            <w:webHidden/>
          </w:rPr>
          <w:fldChar w:fldCharType="separate"/>
        </w:r>
        <w:r w:rsidR="009B69FB">
          <w:rPr>
            <w:noProof/>
            <w:webHidden/>
          </w:rPr>
          <w:t>20</w:t>
        </w:r>
        <w:r w:rsidR="009B69FB">
          <w:rPr>
            <w:noProof/>
            <w:webHidden/>
          </w:rPr>
          <w:fldChar w:fldCharType="end"/>
        </w:r>
      </w:hyperlink>
    </w:p>
    <w:p w14:paraId="7CCCD8A2" w14:textId="168950EA" w:rsidR="009B69FB" w:rsidRDefault="004F024E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87710493" w:history="1">
        <w:r w:rsidR="009B69FB" w:rsidRPr="00673CD3">
          <w:rPr>
            <w:rStyle w:val="Hiperhivatkozs"/>
            <w:noProof/>
          </w:rPr>
          <w:t>4.</w:t>
        </w:r>
        <w:r w:rsidR="009B69F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9B69FB" w:rsidRPr="00673CD3">
          <w:rPr>
            <w:rStyle w:val="Hiperhivatkozs"/>
            <w:noProof/>
          </w:rPr>
          <w:t>Hivatkozások, könyvtárak.</w:t>
        </w:r>
        <w:r w:rsidR="009B69FB">
          <w:rPr>
            <w:noProof/>
            <w:webHidden/>
          </w:rPr>
          <w:tab/>
        </w:r>
        <w:r w:rsidR="009B69FB">
          <w:rPr>
            <w:noProof/>
            <w:webHidden/>
          </w:rPr>
          <w:fldChar w:fldCharType="begin"/>
        </w:r>
        <w:r w:rsidR="009B69FB">
          <w:rPr>
            <w:noProof/>
            <w:webHidden/>
          </w:rPr>
          <w:instrText xml:space="preserve"> PAGEREF _Toc87710493 \h </w:instrText>
        </w:r>
        <w:r w:rsidR="009B69FB">
          <w:rPr>
            <w:noProof/>
            <w:webHidden/>
          </w:rPr>
        </w:r>
        <w:r w:rsidR="009B69FB">
          <w:rPr>
            <w:noProof/>
            <w:webHidden/>
          </w:rPr>
          <w:fldChar w:fldCharType="separate"/>
        </w:r>
        <w:r w:rsidR="009B69FB">
          <w:rPr>
            <w:noProof/>
            <w:webHidden/>
          </w:rPr>
          <w:t>22</w:t>
        </w:r>
        <w:r w:rsidR="009B69FB">
          <w:rPr>
            <w:noProof/>
            <w:webHidden/>
          </w:rPr>
          <w:fldChar w:fldCharType="end"/>
        </w:r>
      </w:hyperlink>
    </w:p>
    <w:p w14:paraId="599FBB28" w14:textId="030FD094" w:rsidR="009B69FB" w:rsidRDefault="004F024E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87710494" w:history="1">
        <w:r w:rsidR="009B69FB" w:rsidRPr="00673CD3">
          <w:rPr>
            <w:rStyle w:val="Hiperhivatkozs"/>
            <w:noProof/>
          </w:rPr>
          <w:t>Ábrajegyzék</w:t>
        </w:r>
        <w:r w:rsidR="009B69FB">
          <w:rPr>
            <w:noProof/>
            <w:webHidden/>
          </w:rPr>
          <w:tab/>
        </w:r>
        <w:r w:rsidR="009B69FB">
          <w:rPr>
            <w:noProof/>
            <w:webHidden/>
          </w:rPr>
          <w:fldChar w:fldCharType="begin"/>
        </w:r>
        <w:r w:rsidR="009B69FB">
          <w:rPr>
            <w:noProof/>
            <w:webHidden/>
          </w:rPr>
          <w:instrText xml:space="preserve"> PAGEREF _Toc87710494 \h </w:instrText>
        </w:r>
        <w:r w:rsidR="009B69FB">
          <w:rPr>
            <w:noProof/>
            <w:webHidden/>
          </w:rPr>
        </w:r>
        <w:r w:rsidR="009B69FB">
          <w:rPr>
            <w:noProof/>
            <w:webHidden/>
          </w:rPr>
          <w:fldChar w:fldCharType="separate"/>
        </w:r>
        <w:r w:rsidR="009B69FB">
          <w:rPr>
            <w:noProof/>
            <w:webHidden/>
          </w:rPr>
          <w:t>23</w:t>
        </w:r>
        <w:r w:rsidR="009B69FB">
          <w:rPr>
            <w:noProof/>
            <w:webHidden/>
          </w:rPr>
          <w:fldChar w:fldCharType="end"/>
        </w:r>
      </w:hyperlink>
    </w:p>
    <w:p w14:paraId="3674EB46" w14:textId="178A0DD3" w:rsidR="00402F50" w:rsidRDefault="00AD77F8">
      <w:r>
        <w:fldChar w:fldCharType="end"/>
      </w:r>
    </w:p>
    <w:p w14:paraId="500EF843" w14:textId="3057DE77" w:rsidR="007A3E8E" w:rsidRDefault="007A3E8E" w:rsidP="00697CFC"/>
    <w:p w14:paraId="042D5EDB" w14:textId="7F79A1B4" w:rsidR="0032423C" w:rsidRDefault="00697CFC" w:rsidP="007A3E8E">
      <w:pPr>
        <w:pStyle w:val="szdcmsor1"/>
      </w:pPr>
      <w:bookmarkStart w:id="0" w:name="_Toc87710475"/>
      <w:r>
        <w:lastRenderedPageBreak/>
        <w:t>A feladat megfogalmazása</w:t>
      </w:r>
      <w:bookmarkEnd w:id="0"/>
    </w:p>
    <w:p w14:paraId="783D6222" w14:textId="14714538" w:rsidR="00697CFC" w:rsidRDefault="00475A6D" w:rsidP="00475A6D">
      <w:pPr>
        <w:pStyle w:val="szdszveg"/>
      </w:pPr>
      <w:r>
        <w:t xml:space="preserve">A feladathoz </w:t>
      </w:r>
      <w:r w:rsidR="00CA77C2">
        <w:t>két fős</w:t>
      </w:r>
      <w:r>
        <w:t xml:space="preserve"> csoportokat kellett alkotnunk és </w:t>
      </w:r>
      <w:r w:rsidR="00565305">
        <w:t xml:space="preserve">egy fiktív cég részére kellett weboldalt készítenünk. </w:t>
      </w:r>
    </w:p>
    <w:p w14:paraId="3925C89B" w14:textId="5391F0B4" w:rsidR="00565305" w:rsidRDefault="00697F36" w:rsidP="00697F36">
      <w:pPr>
        <w:pStyle w:val="szdfelsorolsszm"/>
      </w:pPr>
      <w:r>
        <w:t>Az első oldalon be kellett mutatnunk a céget.</w:t>
      </w:r>
      <w:r w:rsidR="002813E9">
        <w:t>(</w:t>
      </w:r>
      <w:r w:rsidR="005E7A52">
        <w:t>3.2.1</w:t>
      </w:r>
      <w:r w:rsidR="0038351F">
        <w:t>, 3.3.1</w:t>
      </w:r>
      <w:r w:rsidR="002813E9">
        <w:t xml:space="preserve"> W</w:t>
      </w:r>
      <w:r w:rsidR="00B4580E">
        <w:t>eboldal</w:t>
      </w:r>
      <w:r w:rsidR="002813E9">
        <w:t xml:space="preserve"> bemutatása)</w:t>
      </w:r>
    </w:p>
    <w:p w14:paraId="4121DD23" w14:textId="6D884194" w:rsidR="00697F36" w:rsidRDefault="00697F36" w:rsidP="00697F36">
      <w:pPr>
        <w:pStyle w:val="szdfelsorolsszm"/>
      </w:pPr>
      <w:r>
        <w:t>A weboldalon bejelentkezési és regisztrációs lehetőséget kellett megvalósítani.</w:t>
      </w:r>
      <w:r w:rsidR="00B53CC8">
        <w:t>(</w:t>
      </w:r>
      <w:r w:rsidR="005E7A52">
        <w:t>3.2.2</w:t>
      </w:r>
      <w:r w:rsidR="0038351F">
        <w:t>, 3.3.2</w:t>
      </w:r>
      <w:r w:rsidR="00B53CC8">
        <w:t xml:space="preserve"> Weboldal bemutatása)</w:t>
      </w:r>
    </w:p>
    <w:p w14:paraId="30D290D2" w14:textId="3344CA10" w:rsidR="00697F36" w:rsidRDefault="00697F36" w:rsidP="00697F36">
      <w:pPr>
        <w:pStyle w:val="szdfelsorolsszm"/>
      </w:pPr>
      <w:r>
        <w:t xml:space="preserve">Készíteni kellett egy híroldat, ahol a regisztrált felhasználók véleményeket és kommenteket írhatnak. </w:t>
      </w:r>
      <w:r w:rsidR="003A3104">
        <w:t>(3.2.3</w:t>
      </w:r>
      <w:r w:rsidR="0038351F">
        <w:t>, 3.3.3 Vélemények</w:t>
      </w:r>
      <w:r w:rsidR="003A3104">
        <w:t>)</w:t>
      </w:r>
    </w:p>
    <w:p w14:paraId="7CCAAE5A" w14:textId="4D2F9550" w:rsidR="00697F36" w:rsidRDefault="00697F36" w:rsidP="00697F36">
      <w:pPr>
        <w:pStyle w:val="szdfelsorolsszm"/>
      </w:pPr>
      <w:r>
        <w:t>Az egész feladatban a</w:t>
      </w:r>
      <w:r w:rsidR="0038351F">
        <w:t>z</w:t>
      </w:r>
      <w:r>
        <w:t xml:space="preserve"> objektum-orientált PHP</w:t>
      </w:r>
      <w:r w:rsidR="003A3104">
        <w:t xml:space="preserve"> elveit kellett használni.</w:t>
      </w:r>
    </w:p>
    <w:p w14:paraId="6381D474" w14:textId="3421CF6C" w:rsidR="00697F36" w:rsidRDefault="00697F36" w:rsidP="00697F36">
      <w:pPr>
        <w:pStyle w:val="szdfelsorolsszm"/>
      </w:pPr>
      <w:r>
        <w:t>MVC modellt kellett alkalmazni a fájlszerkezetben. (3.1 Főbb mappák bemutatása)</w:t>
      </w:r>
    </w:p>
    <w:p w14:paraId="241D1400" w14:textId="5F623C36" w:rsidR="00697F36" w:rsidRDefault="002813E9" w:rsidP="00697F36">
      <w:pPr>
        <w:pStyle w:val="szdfelsorolsszm"/>
      </w:pPr>
      <w:r>
        <w:t>Egy oldalon készítenünk kellett egy SOAP szolgáltatást</w:t>
      </w:r>
      <w:r w:rsidR="003A3104">
        <w:t>,</w:t>
      </w:r>
      <w:r>
        <w:t xml:space="preserve"> ami a választott adatbázis tábláit használja </w:t>
      </w:r>
      <w:proofErr w:type="gramStart"/>
      <w:r>
        <w:t>fel.</w:t>
      </w:r>
      <w:r w:rsidR="00463827">
        <w:t>(</w:t>
      </w:r>
      <w:proofErr w:type="gramEnd"/>
      <w:r w:rsidR="00463827">
        <w:t>3.2.4</w:t>
      </w:r>
      <w:r w:rsidR="0038351F">
        <w:t>, 3.3.4</w:t>
      </w:r>
      <w:r w:rsidR="00463827">
        <w:t xml:space="preserve">  SOAP szolgáltatás)</w:t>
      </w:r>
    </w:p>
    <w:p w14:paraId="35BDF0A1" w14:textId="60BBD955" w:rsidR="002813E9" w:rsidRDefault="002813E9" w:rsidP="00697F36">
      <w:pPr>
        <w:pStyle w:val="szdfelsorolsszm"/>
      </w:pPr>
      <w:r>
        <w:t>A Magyar Nemzeti Bank SOAP web-szolgáltatásával kellett lekérdezéseket készíteni.</w:t>
      </w:r>
      <w:r w:rsidR="00463827">
        <w:t>(3.2.5</w:t>
      </w:r>
      <w:r w:rsidR="0038351F">
        <w:t>, 3.3.5</w:t>
      </w:r>
      <w:r w:rsidR="00463827">
        <w:t xml:space="preserve"> Magyar Nemzeti Bank SOAP)</w:t>
      </w:r>
    </w:p>
    <w:p w14:paraId="3EC97C14" w14:textId="6B3F7B84" w:rsidR="002813E9" w:rsidRDefault="002813E9" w:rsidP="00697F36">
      <w:pPr>
        <w:pStyle w:val="szdfelsorolsszm"/>
      </w:pPr>
      <w:r>
        <w:t>A feladatot Internetes tárhelyre is fel kellett tölteni.</w:t>
      </w:r>
      <w:r w:rsidR="00CA77C2">
        <w:t>(4. Hivatkozások, könyvtárak)</w:t>
      </w:r>
    </w:p>
    <w:p w14:paraId="0380CB59" w14:textId="444920F9" w:rsidR="002813E9" w:rsidRDefault="002813E9" w:rsidP="00697F36">
      <w:pPr>
        <w:pStyle w:val="szdfelsorolsszm"/>
      </w:pPr>
      <w:r>
        <w:t xml:space="preserve">Verziókövető rendszernek használnunk kellett a GitHub nevű weboldalt. </w:t>
      </w:r>
    </w:p>
    <w:p w14:paraId="47206FC4" w14:textId="77777777" w:rsidR="00CA77C2" w:rsidRDefault="002813E9" w:rsidP="00CA77C2">
      <w:pPr>
        <w:pStyle w:val="szdfelsorolsszm"/>
      </w:pPr>
      <w:r>
        <w:t>Utolsó feladatként pedig ezt a dokumentációt kellett elkészíteni.</w:t>
      </w:r>
    </w:p>
    <w:p w14:paraId="36A5A0AE" w14:textId="65D21299" w:rsidR="00CA77C2" w:rsidRDefault="00CA77C2" w:rsidP="00CA77C2">
      <w:pPr>
        <w:pStyle w:val="szdfelsorolsszm"/>
        <w:numPr>
          <w:ilvl w:val="0"/>
          <w:numId w:val="0"/>
        </w:numPr>
        <w:ind w:left="1364"/>
      </w:pPr>
      <w:r>
        <w:t>(4. Hivatkozások, könyvtárak)</w:t>
      </w:r>
    </w:p>
    <w:p w14:paraId="4482CB92" w14:textId="43FAED41" w:rsidR="002813E9" w:rsidRDefault="002813E9" w:rsidP="00CA77C2">
      <w:pPr>
        <w:pStyle w:val="szdfelsorolsszm"/>
        <w:numPr>
          <w:ilvl w:val="0"/>
          <w:numId w:val="0"/>
        </w:numPr>
        <w:ind w:left="1364" w:hanging="360"/>
      </w:pPr>
    </w:p>
    <w:p w14:paraId="00915BA1" w14:textId="19B5D07A" w:rsidR="00A12C1B" w:rsidRDefault="00697CFC" w:rsidP="007A3E8E">
      <w:pPr>
        <w:pStyle w:val="szdcmsor1"/>
      </w:pPr>
      <w:bookmarkStart w:id="1" w:name="_Toc87710476"/>
      <w:r>
        <w:lastRenderedPageBreak/>
        <w:t>Gépi és nyelvi igények</w:t>
      </w:r>
      <w:bookmarkEnd w:id="1"/>
    </w:p>
    <w:p w14:paraId="77A9C42E" w14:textId="6B5C7791" w:rsidR="00697CFC" w:rsidRDefault="00876091" w:rsidP="00876091">
      <w:pPr>
        <w:pStyle w:val="szdszveg"/>
      </w:pPr>
      <w:r>
        <w:t>A program minden operációs rendszer</w:t>
      </w:r>
      <w:r w:rsidR="00CA77C2">
        <w:t>en</w:t>
      </w:r>
      <w:r>
        <w:t xml:space="preserve"> futtatható és módosítható, ehhez </w:t>
      </w:r>
      <w:r w:rsidR="00CA77C2">
        <w:t>elsősorban egy</w:t>
      </w:r>
      <w:r>
        <w:t xml:space="preserve"> szövegszerkesztőre és egy böngészőre van szükségünk</w:t>
      </w:r>
      <w:r w:rsidR="00CA77C2">
        <w:t>, ezen felül pedig egy szerver</w:t>
      </w:r>
      <w:r>
        <w:t xml:space="preserve"> </w:t>
      </w:r>
      <w:r w:rsidR="00CA77C2">
        <w:t>és egy</w:t>
      </w:r>
      <w:r>
        <w:t xml:space="preserve"> adatbázis kezelőre. </w:t>
      </w:r>
    </w:p>
    <w:p w14:paraId="50713B30" w14:textId="03FA63B9" w:rsidR="00876091" w:rsidRDefault="00876091" w:rsidP="00876091">
      <w:pPr>
        <w:pStyle w:val="szdszveg"/>
      </w:pPr>
      <w:r>
        <w:t xml:space="preserve">Ehhez mi az </w:t>
      </w:r>
      <w:proofErr w:type="spellStart"/>
      <w:r>
        <w:t>Xampp</w:t>
      </w:r>
      <w:proofErr w:type="spellEnd"/>
      <w:r>
        <w:t xml:space="preserve"> nevű alkalmazást használtuk. A fejlesztés alapja a HTML volt</w:t>
      </w:r>
      <w:r w:rsidR="00131D94">
        <w:t>,</w:t>
      </w:r>
      <w:r>
        <w:t xml:space="preserve"> amihez elsősorban PHP nyelven valósítottuk meg a logikai részeket. </w:t>
      </w:r>
      <w:r w:rsidR="00131D94">
        <w:t>Fontos, hogy a legújabb PHP 8-as verzi</w:t>
      </w:r>
      <w:r w:rsidR="004D61A2">
        <w:t>ót kell használni és engedélyezni kell a SOAP használatát.</w:t>
      </w:r>
    </w:p>
    <w:p w14:paraId="64D195A2" w14:textId="2D771EEF" w:rsidR="00131D94" w:rsidRDefault="00131D94" w:rsidP="00876091">
      <w:pPr>
        <w:pStyle w:val="szdszveg"/>
      </w:pPr>
      <w:r>
        <w:t xml:space="preserve">Emellett minimális </w:t>
      </w:r>
      <w:proofErr w:type="spellStart"/>
      <w:r>
        <w:t>J</w:t>
      </w:r>
      <w:r w:rsidR="000E65AA">
        <w:t>avascriptet</w:t>
      </w:r>
      <w:proofErr w:type="spellEnd"/>
      <w:r w:rsidR="000E65AA">
        <w:t xml:space="preserve"> is használtunk, elsősorban a </w:t>
      </w:r>
      <w:proofErr w:type="spellStart"/>
      <w:r w:rsidR="000E65AA">
        <w:t>HighCharts</w:t>
      </w:r>
      <w:proofErr w:type="spellEnd"/>
      <w:r w:rsidR="000E65AA">
        <w:t xml:space="preserve"> nevű </w:t>
      </w:r>
      <w:proofErr w:type="spellStart"/>
      <w:r w:rsidR="000E65AA">
        <w:t>Java</w:t>
      </w:r>
      <w:r w:rsidR="00CA77C2">
        <w:t>script</w:t>
      </w:r>
      <w:proofErr w:type="spellEnd"/>
      <w:r w:rsidR="00CA77C2">
        <w:t xml:space="preserve"> diagram könyvtárhoz</w:t>
      </w:r>
      <w:r w:rsidR="000E65AA">
        <w:t>.</w:t>
      </w:r>
    </w:p>
    <w:p w14:paraId="7505586E" w14:textId="5FC8D9E6" w:rsidR="000E65AA" w:rsidRDefault="006A128E" w:rsidP="00876091">
      <w:pPr>
        <w:pStyle w:val="szdszveg"/>
      </w:pPr>
      <w:r>
        <w:t xml:space="preserve">A dizájn pedig a </w:t>
      </w:r>
      <w:proofErr w:type="spellStart"/>
      <w:r>
        <w:t>Bulma</w:t>
      </w:r>
      <w:proofErr w:type="spellEnd"/>
      <w:r>
        <w:t xml:space="preserve"> nevű CSS </w:t>
      </w:r>
      <w:proofErr w:type="spellStart"/>
      <w:r>
        <w:t>framework</w:t>
      </w:r>
      <w:proofErr w:type="spellEnd"/>
      <w:r>
        <w:t xml:space="preserve"> használatával készült.</w:t>
      </w:r>
    </w:p>
    <w:p w14:paraId="3C3CC0AE" w14:textId="0D9EB94E" w:rsidR="00697CFC" w:rsidRPr="00697CFC" w:rsidRDefault="00697CFC" w:rsidP="007A3E8E">
      <w:pPr>
        <w:pStyle w:val="szdcmsor1"/>
      </w:pPr>
      <w:bookmarkStart w:id="2" w:name="_Toc87710477"/>
      <w:r>
        <w:lastRenderedPageBreak/>
        <w:t>Fájlszerkezet és funkciók bemutatása</w:t>
      </w:r>
      <w:bookmarkEnd w:id="2"/>
    </w:p>
    <w:p w14:paraId="5D5F8749" w14:textId="26AAF1A9" w:rsidR="00C47342" w:rsidRDefault="004263CF" w:rsidP="007A3E8E">
      <w:pPr>
        <w:pStyle w:val="szdcmsor2"/>
      </w:pPr>
      <w:bookmarkStart w:id="3" w:name="_Toc87710478"/>
      <w:r>
        <w:t>Főbb mappák bemutatása</w:t>
      </w:r>
      <w:bookmarkEnd w:id="3"/>
    </w:p>
    <w:p w14:paraId="58B44D20" w14:textId="55BA6A76" w:rsidR="005D7D37" w:rsidRDefault="004263CF" w:rsidP="005D7D37">
      <w:pPr>
        <w:pStyle w:val="szdszveg"/>
      </w:pPr>
      <w:r>
        <w:t>A feladatot az MVC model</w:t>
      </w:r>
      <w:r w:rsidR="00CA77C2">
        <w:t xml:space="preserve">l mintájára készítettük, így a </w:t>
      </w:r>
      <w:proofErr w:type="spellStart"/>
      <w:r w:rsidR="00CA77C2">
        <w:t>r</w:t>
      </w:r>
      <w:r>
        <w:t>oot</w:t>
      </w:r>
      <w:proofErr w:type="spellEnd"/>
      <w:r>
        <w:t xml:space="preserve"> mappában ez a három fő mappa található </w:t>
      </w:r>
      <w:proofErr w:type="spellStart"/>
      <w:r>
        <w:t>controllers</w:t>
      </w:r>
      <w:proofErr w:type="spellEnd"/>
      <w:r>
        <w:t xml:space="preserve">, </w:t>
      </w:r>
      <w:proofErr w:type="spellStart"/>
      <w:r>
        <w:t>views</w:t>
      </w:r>
      <w:proofErr w:type="spellEnd"/>
      <w:r>
        <w:t xml:space="preserve">, és </w:t>
      </w:r>
      <w:proofErr w:type="spellStart"/>
      <w:r>
        <w:t>models</w:t>
      </w:r>
      <w:proofErr w:type="spellEnd"/>
      <w:r>
        <w:t xml:space="preserve"> néven. E</w:t>
      </w:r>
      <w:r w:rsidR="00DC1DFB">
        <w:t xml:space="preserve">zen felül található még egy </w:t>
      </w:r>
      <w:proofErr w:type="spellStart"/>
      <w:r w:rsidR="00DC1DFB">
        <w:t>img</w:t>
      </w:r>
      <w:proofErr w:type="spellEnd"/>
      <w:r w:rsidR="00DC1DFB">
        <w:t xml:space="preserve"> és egy </w:t>
      </w:r>
      <w:proofErr w:type="spellStart"/>
      <w:r w:rsidR="00DC1DFB">
        <w:t>db_source</w:t>
      </w:r>
      <w:proofErr w:type="spellEnd"/>
      <w:r w:rsidR="00DC1DFB">
        <w:t xml:space="preserve"> mappa, ahol </w:t>
      </w:r>
      <w:r w:rsidR="00AC2E81">
        <w:t>az előbbi a weboldalon használt képeket tárolja, míg az utóbbi egy SQL forrásfájlt tartalmaz, amit importálva elkészíthetjük az adatbázist.</w:t>
      </w:r>
    </w:p>
    <w:p w14:paraId="4DA22272" w14:textId="6B814901" w:rsidR="005D7D37" w:rsidRDefault="005D7D37" w:rsidP="005D7D37">
      <w:pPr>
        <w:pStyle w:val="szdszveg"/>
      </w:pPr>
      <w:r>
        <w:t xml:space="preserve">Ezen felül a </w:t>
      </w:r>
      <w:proofErr w:type="spellStart"/>
      <w:r>
        <w:t>views</w:t>
      </w:r>
      <w:proofErr w:type="spellEnd"/>
      <w:r>
        <w:t xml:space="preserve"> mappában találhatóak még további almappák, mivel bizonyos </w:t>
      </w:r>
      <w:r w:rsidR="00CA77C2">
        <w:t>oldalakhoz több kinézet</w:t>
      </w:r>
      <w:r w:rsidR="00F0412B">
        <w:t xml:space="preserve"> </w:t>
      </w:r>
      <w:proofErr w:type="gramStart"/>
      <w:r w:rsidR="00F0412B">
        <w:t>tartozik.</w:t>
      </w:r>
      <w:r w:rsidR="00D67526">
        <w:t>(</w:t>
      </w:r>
      <w:proofErr w:type="gramEnd"/>
      <w:r w:rsidR="00D67526">
        <w:t>1. ábra)</w:t>
      </w:r>
      <w:r>
        <w:t xml:space="preserve"> 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8"/>
        <w:gridCol w:w="4388"/>
      </w:tblGrid>
      <w:tr w:rsidR="005D7D37" w14:paraId="615F32C8" w14:textId="77777777" w:rsidTr="0071138F">
        <w:tc>
          <w:tcPr>
            <w:tcW w:w="4388" w:type="dxa"/>
          </w:tcPr>
          <w:p w14:paraId="49EC7B1C" w14:textId="2FE49685" w:rsidR="005D7D37" w:rsidRDefault="004F024E" w:rsidP="005D7D37">
            <w:pPr>
              <w:pStyle w:val="szdszveg"/>
              <w:ind w:firstLine="0"/>
              <w:jc w:val="center"/>
            </w:pPr>
            <w:r>
              <w:pict w14:anchorId="51AD0D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.8pt;height:211.65pt">
                  <v:imagedata r:id="rId11" o:title="roots"/>
                </v:shape>
              </w:pict>
            </w:r>
          </w:p>
        </w:tc>
        <w:tc>
          <w:tcPr>
            <w:tcW w:w="4388" w:type="dxa"/>
          </w:tcPr>
          <w:p w14:paraId="103BCE1F" w14:textId="4C318886" w:rsidR="005D7D37" w:rsidRDefault="005D7D37" w:rsidP="005D7D37">
            <w:pPr>
              <w:pStyle w:val="szdszveg"/>
              <w:ind w:firstLine="0"/>
              <w:jc w:val="center"/>
            </w:pPr>
            <w:r>
              <w:rPr>
                <w:noProof/>
                <w:lang w:eastAsia="hu-HU"/>
              </w:rPr>
              <w:drawing>
                <wp:inline distT="0" distB="0" distL="0" distR="0" wp14:anchorId="6F6F3020" wp14:editId="70AA3148">
                  <wp:extent cx="1114425" cy="1828800"/>
                  <wp:effectExtent l="0" t="0" r="9525" b="0"/>
                  <wp:docPr id="1" name="Kép 1" descr="C:\Users\tothb\AppData\Local\Microsoft\Windows\INetCache\Content.Word\view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tothb\AppData\Local\Microsoft\Windows\INetCache\Content.Word\view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D37" w14:paraId="2D6CB83E" w14:textId="77777777" w:rsidTr="0071138F">
        <w:tc>
          <w:tcPr>
            <w:tcW w:w="4388" w:type="dxa"/>
          </w:tcPr>
          <w:p w14:paraId="1C2C135A" w14:textId="313773B2" w:rsidR="005D7D37" w:rsidRDefault="00D67526" w:rsidP="00D67526">
            <w:pPr>
              <w:pStyle w:val="szdbra"/>
            </w:pPr>
            <w:proofErr w:type="spellStart"/>
            <w:r>
              <w:t>Root</w:t>
            </w:r>
            <w:proofErr w:type="spellEnd"/>
          </w:p>
        </w:tc>
        <w:tc>
          <w:tcPr>
            <w:tcW w:w="4388" w:type="dxa"/>
          </w:tcPr>
          <w:p w14:paraId="61EF1E5D" w14:textId="7FF8E58F" w:rsidR="005D7D37" w:rsidRDefault="00D67526" w:rsidP="00D67526">
            <w:pPr>
              <w:pStyle w:val="szdszveg"/>
              <w:ind w:firstLine="0"/>
              <w:jc w:val="center"/>
            </w:pPr>
            <w:proofErr w:type="spellStart"/>
            <w:r>
              <w:t>Views</w:t>
            </w:r>
            <w:proofErr w:type="spellEnd"/>
          </w:p>
        </w:tc>
      </w:tr>
    </w:tbl>
    <w:p w14:paraId="235BE59F" w14:textId="026B3B14" w:rsidR="007A3E8E" w:rsidRPr="004263CF" w:rsidRDefault="004F024E" w:rsidP="0071138F">
      <w:pPr>
        <w:pStyle w:val="szdbracm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4" w:name="_Toc87712951"/>
      <w:r w:rsidR="00582410">
        <w:rPr>
          <w:noProof/>
        </w:rPr>
        <w:t>1</w:t>
      </w:r>
      <w:r>
        <w:rPr>
          <w:noProof/>
        </w:rPr>
        <w:fldChar w:fldCharType="end"/>
      </w:r>
      <w:r w:rsidR="0071138F">
        <w:t>. ábra</w:t>
      </w:r>
      <w:r w:rsidR="00CA77C2">
        <w:t xml:space="preserve">: </w:t>
      </w:r>
      <w:r w:rsidR="00CA77C2" w:rsidRPr="00201277">
        <w:t>Mappa</w:t>
      </w:r>
      <w:r w:rsidR="0071138F" w:rsidRPr="00201277">
        <w:t xml:space="preserve"> szerkezet</w:t>
      </w:r>
      <w:bookmarkEnd w:id="4"/>
    </w:p>
    <w:p w14:paraId="39E40319" w14:textId="77777777" w:rsidR="007A3E8E" w:rsidRDefault="00D67526" w:rsidP="005E7A52">
      <w:pPr>
        <w:pStyle w:val="szdcmsor2"/>
      </w:pPr>
      <w:r>
        <w:t xml:space="preserve"> </w:t>
      </w:r>
      <w:bookmarkStart w:id="5" w:name="_Toc87710479"/>
      <w:r w:rsidR="002813E9">
        <w:t>W</w:t>
      </w:r>
      <w:r w:rsidR="00B4580E">
        <w:t>eboldal</w:t>
      </w:r>
      <w:r w:rsidR="002813E9">
        <w:t xml:space="preserve"> bemutatása</w:t>
      </w:r>
      <w:bookmarkEnd w:id="5"/>
      <w:r w:rsidR="002813E9">
        <w:t xml:space="preserve"> </w:t>
      </w:r>
    </w:p>
    <w:p w14:paraId="268CA120" w14:textId="416AD116" w:rsidR="007A3E8E" w:rsidRPr="007A3E8E" w:rsidRDefault="007A3E8E" w:rsidP="005E7A52">
      <w:pPr>
        <w:pStyle w:val="szdcmsor3"/>
      </w:pPr>
      <w:bookmarkStart w:id="6" w:name="_Toc87710480"/>
      <w:r>
        <w:t>Kezdőlap</w:t>
      </w:r>
      <w:bookmarkEnd w:id="6"/>
    </w:p>
    <w:p w14:paraId="7B092C0E" w14:textId="1597973D" w:rsidR="00B4580E" w:rsidRDefault="002813E9" w:rsidP="00B4580E">
      <w:pPr>
        <w:ind w:firstLine="340"/>
      </w:pPr>
      <w:r>
        <w:t xml:space="preserve">A weboldal a Home nevű oldallal indul el, </w:t>
      </w:r>
      <w:r w:rsidR="00B4580E">
        <w:t>ez az első feladat megoldása, röviden pár sort írunk a fiktív cégről. (2. ábra)</w:t>
      </w:r>
    </w:p>
    <w:p w14:paraId="171176AF" w14:textId="77777777" w:rsidR="0071138F" w:rsidRDefault="00B4580E" w:rsidP="0071138F">
      <w:pPr>
        <w:pStyle w:val="szdbracm"/>
      </w:pPr>
      <w:r>
        <w:rPr>
          <w:noProof/>
          <w:lang w:eastAsia="hu-HU"/>
        </w:rPr>
        <w:lastRenderedPageBreak/>
        <w:drawing>
          <wp:inline distT="0" distB="0" distL="0" distR="0" wp14:anchorId="473B7D14" wp14:editId="4FE30DFB">
            <wp:extent cx="4853584" cy="2296973"/>
            <wp:effectExtent l="0" t="0" r="4445" b="825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015" cy="231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04AF" w14:textId="1E75740C" w:rsidR="00B4580E" w:rsidRDefault="004F024E" w:rsidP="0071138F">
      <w:pPr>
        <w:pStyle w:val="szdbracm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7" w:name="_Toc87712952"/>
      <w:r w:rsidR="00582410">
        <w:rPr>
          <w:noProof/>
        </w:rPr>
        <w:t>2</w:t>
      </w:r>
      <w:r>
        <w:rPr>
          <w:noProof/>
        </w:rPr>
        <w:fldChar w:fldCharType="end"/>
      </w:r>
      <w:r w:rsidR="0071138F">
        <w:t xml:space="preserve">. ábra: </w:t>
      </w:r>
      <w:r w:rsidR="0071138F" w:rsidRPr="003E2A81">
        <w:t>Kezdőlap</w:t>
      </w:r>
      <w:bookmarkEnd w:id="7"/>
    </w:p>
    <w:p w14:paraId="4E56B4B6" w14:textId="7E6D28F3" w:rsidR="00B53CC8" w:rsidRDefault="005E7A52" w:rsidP="005E7A52">
      <w:pPr>
        <w:pStyle w:val="szdcmsor3"/>
      </w:pPr>
      <w:bookmarkStart w:id="8" w:name="_Toc87710481"/>
      <w:r>
        <w:t>Belépés</w:t>
      </w:r>
      <w:bookmarkEnd w:id="8"/>
    </w:p>
    <w:p w14:paraId="26206934" w14:textId="4A77963C" w:rsidR="00B4580E" w:rsidRDefault="00B4580E" w:rsidP="00B4580E">
      <w:pPr>
        <w:ind w:firstLine="340"/>
      </w:pPr>
      <w:r>
        <w:t xml:space="preserve">Ilyenkor még nincs bejelentkezve a senki, ezt a jobb felső sarokban lehet megtenni, míg a baloldalon további menüpontok közül lehet választani. </w:t>
      </w:r>
    </w:p>
    <w:p w14:paraId="68CB53FC" w14:textId="22DCB8F8" w:rsidR="00B4580E" w:rsidRDefault="00B4580E" w:rsidP="00B4580E">
      <w:pPr>
        <w:ind w:firstLine="340"/>
      </w:pPr>
      <w:r>
        <w:t xml:space="preserve">Előszőr szükséges lesz regisztrálni, ezután tudunk bejelentkezni a </w:t>
      </w:r>
      <w:proofErr w:type="gramStart"/>
      <w:r>
        <w:t>weboldalra.(</w:t>
      </w:r>
      <w:proofErr w:type="gramEnd"/>
      <w:r>
        <w:t>3.ábra)</w:t>
      </w:r>
    </w:p>
    <w:p w14:paraId="08B0C11D" w14:textId="29CE7DD4" w:rsidR="00B4580E" w:rsidRDefault="00B4580E" w:rsidP="00B4580E">
      <w:pPr>
        <w:ind w:firstLine="340"/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8"/>
        <w:gridCol w:w="4388"/>
      </w:tblGrid>
      <w:tr w:rsidR="005E0C42" w14:paraId="4A85B42F" w14:textId="77777777" w:rsidTr="005E0C42">
        <w:tc>
          <w:tcPr>
            <w:tcW w:w="4388" w:type="dxa"/>
          </w:tcPr>
          <w:p w14:paraId="01FEFEE5" w14:textId="789AA4E2" w:rsidR="00B4580E" w:rsidRDefault="00B4580E" w:rsidP="00B4580E">
            <w:r>
              <w:rPr>
                <w:noProof/>
                <w:lang w:eastAsia="hu-HU"/>
              </w:rPr>
              <w:drawing>
                <wp:inline distT="0" distB="0" distL="0" distR="0" wp14:anchorId="5FB46F61" wp14:editId="5BBB07F1">
                  <wp:extent cx="2545689" cy="3088520"/>
                  <wp:effectExtent l="0" t="0" r="7620" b="0"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gister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517" cy="3106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14:paraId="2E854A72" w14:textId="3C509456" w:rsidR="00B4580E" w:rsidRDefault="00B4580E" w:rsidP="00B4580E">
            <w:r>
              <w:rPr>
                <w:noProof/>
                <w:lang w:eastAsia="hu-HU"/>
              </w:rPr>
              <w:drawing>
                <wp:inline distT="0" distB="0" distL="0" distR="0" wp14:anchorId="7A577876" wp14:editId="21A83A33">
                  <wp:extent cx="2608647" cy="1572768"/>
                  <wp:effectExtent l="0" t="0" r="1270" b="8890"/>
                  <wp:docPr id="4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in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880" cy="160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0C42" w14:paraId="199F87A2" w14:textId="77777777" w:rsidTr="005E0C42">
        <w:tc>
          <w:tcPr>
            <w:tcW w:w="4388" w:type="dxa"/>
          </w:tcPr>
          <w:p w14:paraId="065E4578" w14:textId="28B89CAC" w:rsidR="00B4580E" w:rsidRDefault="00B4580E" w:rsidP="00B4580E">
            <w:pPr>
              <w:jc w:val="center"/>
            </w:pPr>
            <w:r>
              <w:t>Regisztráció</w:t>
            </w:r>
          </w:p>
        </w:tc>
        <w:tc>
          <w:tcPr>
            <w:tcW w:w="4388" w:type="dxa"/>
          </w:tcPr>
          <w:p w14:paraId="699BD0A0" w14:textId="5F8F1A4C" w:rsidR="00B4580E" w:rsidRDefault="00B4580E" w:rsidP="00B4580E">
            <w:pPr>
              <w:jc w:val="center"/>
            </w:pPr>
            <w:r>
              <w:t>Bejelentkezés</w:t>
            </w:r>
          </w:p>
        </w:tc>
      </w:tr>
    </w:tbl>
    <w:p w14:paraId="71BE0514" w14:textId="3BE895F4" w:rsidR="00B4580E" w:rsidRDefault="004F024E" w:rsidP="0071138F">
      <w:pPr>
        <w:pStyle w:val="szdbracm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9" w:name="_Toc87712953"/>
      <w:r w:rsidR="00582410">
        <w:rPr>
          <w:noProof/>
        </w:rPr>
        <w:t>3</w:t>
      </w:r>
      <w:r>
        <w:rPr>
          <w:noProof/>
        </w:rPr>
        <w:fldChar w:fldCharType="end"/>
      </w:r>
      <w:r w:rsidR="0071138F">
        <w:t xml:space="preserve">. ábra: </w:t>
      </w:r>
      <w:r w:rsidR="0071138F" w:rsidRPr="00373799">
        <w:t>Belépés</w:t>
      </w:r>
      <w:bookmarkEnd w:id="9"/>
    </w:p>
    <w:p w14:paraId="2DC0EA94" w14:textId="25A0CEA6" w:rsidR="00B53CC8" w:rsidRDefault="00B53CC8" w:rsidP="00B4580E">
      <w:pPr>
        <w:ind w:firstLine="340"/>
      </w:pPr>
      <w:r>
        <w:tab/>
        <w:t>Ha sikeresen bejelentkeztünk, akkor a jobb felső sarokban a gombok megváltoznak egy kijelentkezési gombra és a feladatban megadottak szerint megjelenik a bejelentke</w:t>
      </w:r>
      <w:r w:rsidR="00CA77C2">
        <w:t>zett felhasználó- és teljes név</w:t>
      </w:r>
      <w:r>
        <w:t>.</w:t>
      </w:r>
      <w:r w:rsidR="005E7A52">
        <w:t>(4. ábra)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7"/>
        <w:gridCol w:w="5169"/>
      </w:tblGrid>
      <w:tr w:rsidR="005E7A52" w14:paraId="7822EB77" w14:textId="77777777" w:rsidTr="005E7A52">
        <w:tc>
          <w:tcPr>
            <w:tcW w:w="3607" w:type="dxa"/>
          </w:tcPr>
          <w:p w14:paraId="694BB5DF" w14:textId="1EA34902" w:rsidR="005E7A52" w:rsidRDefault="005E7A52" w:rsidP="00B4580E">
            <w:r>
              <w:rPr>
                <w:noProof/>
                <w:lang w:eastAsia="hu-HU"/>
              </w:rPr>
              <w:drawing>
                <wp:inline distT="0" distB="0" distL="0" distR="0" wp14:anchorId="7934A5A5" wp14:editId="2976C231">
                  <wp:extent cx="2089779" cy="428625"/>
                  <wp:effectExtent l="0" t="0" r="6350" b="0"/>
                  <wp:docPr id="5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ogedoutButton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250" cy="492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9" w:type="dxa"/>
          </w:tcPr>
          <w:p w14:paraId="188D19C9" w14:textId="258331C7" w:rsidR="005E7A52" w:rsidRDefault="005E7A52" w:rsidP="00B4580E">
            <w:r>
              <w:rPr>
                <w:noProof/>
                <w:lang w:eastAsia="hu-HU"/>
              </w:rPr>
              <w:drawing>
                <wp:inline distT="0" distB="0" distL="0" distR="0" wp14:anchorId="351953AB" wp14:editId="59FCE4D8">
                  <wp:extent cx="3145536" cy="381534"/>
                  <wp:effectExtent l="0" t="0" r="0" b="0"/>
                  <wp:docPr id="6" name="Kép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ogedinButtons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169" cy="392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52" w14:paraId="643373C5" w14:textId="77777777" w:rsidTr="005E7A52">
        <w:tc>
          <w:tcPr>
            <w:tcW w:w="3607" w:type="dxa"/>
          </w:tcPr>
          <w:p w14:paraId="6EB01DF4" w14:textId="091420C1" w:rsidR="005E7A52" w:rsidRDefault="005E7A52" w:rsidP="005E7A52">
            <w:pPr>
              <w:jc w:val="center"/>
            </w:pPr>
            <w:r>
              <w:t>Kijelentkezve</w:t>
            </w:r>
          </w:p>
        </w:tc>
        <w:tc>
          <w:tcPr>
            <w:tcW w:w="5169" w:type="dxa"/>
          </w:tcPr>
          <w:p w14:paraId="7579FEDE" w14:textId="17443A13" w:rsidR="005E7A52" w:rsidRDefault="005E7A52" w:rsidP="005E7A52">
            <w:pPr>
              <w:jc w:val="center"/>
            </w:pPr>
            <w:r>
              <w:t>Bejelentkezve</w:t>
            </w:r>
          </w:p>
        </w:tc>
      </w:tr>
    </w:tbl>
    <w:p w14:paraId="751B896D" w14:textId="24E5093E" w:rsidR="005E7A52" w:rsidRDefault="004F024E" w:rsidP="00582410">
      <w:pPr>
        <w:pStyle w:val="szdbracm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0" w:name="_Toc87712954"/>
      <w:r w:rsidR="00582410">
        <w:rPr>
          <w:noProof/>
        </w:rPr>
        <w:t>4</w:t>
      </w:r>
      <w:r>
        <w:rPr>
          <w:noProof/>
        </w:rPr>
        <w:fldChar w:fldCharType="end"/>
      </w:r>
      <w:r w:rsidR="00582410">
        <w:t xml:space="preserve">. ábra: </w:t>
      </w:r>
      <w:r w:rsidR="00582410" w:rsidRPr="00F97B6F">
        <w:t>Belépés</w:t>
      </w:r>
      <w:bookmarkEnd w:id="10"/>
    </w:p>
    <w:p w14:paraId="7FFDBC4C" w14:textId="77777777" w:rsidR="005E7A52" w:rsidRDefault="005E7A52" w:rsidP="00B4580E">
      <w:pPr>
        <w:ind w:firstLine="340"/>
      </w:pPr>
    </w:p>
    <w:p w14:paraId="0570A7E5" w14:textId="6CF1828F" w:rsidR="005E7A52" w:rsidRDefault="005E7A52" w:rsidP="005E7A52">
      <w:pPr>
        <w:pStyle w:val="szdcmsor3"/>
      </w:pPr>
      <w:bookmarkStart w:id="11" w:name="_Toc87710482"/>
      <w:r>
        <w:t>Vélemények</w:t>
      </w:r>
      <w:bookmarkEnd w:id="11"/>
    </w:p>
    <w:p w14:paraId="20B96EC8" w14:textId="04F3BE72" w:rsidR="00B4580E" w:rsidRDefault="005E7A52" w:rsidP="00B4580E">
      <w:pPr>
        <w:ind w:firstLine="340"/>
      </w:pPr>
      <w:r>
        <w:t xml:space="preserve">A News menüpontra kattintva jelenik meg a véleményezési menü, itt ha nem vagyunk bejelentkezve, csak olvashatjuk a </w:t>
      </w:r>
      <w:proofErr w:type="gramStart"/>
      <w:r>
        <w:t>kommenteket.(</w:t>
      </w:r>
      <w:proofErr w:type="gramEnd"/>
      <w:r w:rsidR="003A3104">
        <w:t xml:space="preserve">5. </w:t>
      </w:r>
      <w:r>
        <w:t>ábra</w:t>
      </w:r>
      <w:r w:rsidR="003A3104">
        <w:t>.</w:t>
      </w:r>
      <w:r>
        <w:t>)</w:t>
      </w:r>
    </w:p>
    <w:p w14:paraId="00C3934F" w14:textId="77777777" w:rsidR="00582410" w:rsidRDefault="005E7A52" w:rsidP="00582410">
      <w:pPr>
        <w:keepNext/>
        <w:ind w:firstLine="340"/>
      </w:pPr>
      <w:r>
        <w:rPr>
          <w:noProof/>
          <w:lang w:eastAsia="hu-HU"/>
        </w:rPr>
        <w:drawing>
          <wp:inline distT="0" distB="0" distL="0" distR="0" wp14:anchorId="0D2FEC07" wp14:editId="2A5FF877">
            <wp:extent cx="5153891" cy="3108032"/>
            <wp:effectExtent l="0" t="0" r="889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950" cy="312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ACF6" w14:textId="4B5024C6" w:rsidR="005E7A52" w:rsidRDefault="004F024E" w:rsidP="00582410">
      <w:pPr>
        <w:pStyle w:val="szdbracm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2" w:name="_Toc87712955"/>
      <w:r w:rsidR="00582410">
        <w:rPr>
          <w:noProof/>
        </w:rPr>
        <w:t>5</w:t>
      </w:r>
      <w:r>
        <w:rPr>
          <w:noProof/>
        </w:rPr>
        <w:fldChar w:fldCharType="end"/>
      </w:r>
      <w:r w:rsidR="00582410">
        <w:t>. ábra</w:t>
      </w:r>
      <w:r w:rsidR="00582410" w:rsidRPr="00A01FCA">
        <w:rPr>
          <w:noProof/>
        </w:rPr>
        <w:t>: Kijelentkezve a vélemények</w:t>
      </w:r>
      <w:bookmarkEnd w:id="12"/>
    </w:p>
    <w:p w14:paraId="41B6AFD9" w14:textId="7C53AB62" w:rsidR="005E7A52" w:rsidRDefault="005E7A52" w:rsidP="00B4580E">
      <w:pPr>
        <w:ind w:firstLine="340"/>
      </w:pPr>
      <w:r>
        <w:t>Ám ha bejelentkezünk, akkor megjelenik a véleményezési lehetőség és egy gomb a meglévő vélemények alatt, amire rákattintva</w:t>
      </w:r>
      <w:r w:rsidR="00CA77C2">
        <w:t xml:space="preserve"> megjelenik a kommentálá</w:t>
      </w:r>
      <w:r w:rsidR="003A3104">
        <w:t xml:space="preserve">si lehetőség </w:t>
      </w:r>
      <w:proofErr w:type="gramStart"/>
      <w:r w:rsidR="003A3104">
        <w:t>is.(</w:t>
      </w:r>
      <w:proofErr w:type="gramEnd"/>
      <w:r w:rsidR="003A3104">
        <w:t>6. ábra.)</w:t>
      </w:r>
      <w:r>
        <w:t xml:space="preserve"> </w:t>
      </w:r>
    </w:p>
    <w:p w14:paraId="1431BEAB" w14:textId="77777777" w:rsidR="00582410" w:rsidRDefault="003A3104" w:rsidP="00582410">
      <w:pPr>
        <w:keepNext/>
        <w:ind w:firstLine="340"/>
      </w:pPr>
      <w:r>
        <w:rPr>
          <w:noProof/>
          <w:lang w:eastAsia="hu-HU"/>
        </w:rPr>
        <w:drawing>
          <wp:inline distT="0" distB="0" distL="0" distR="0" wp14:anchorId="7702017F" wp14:editId="0C3DF6AD">
            <wp:extent cx="5430591" cy="2990986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591" cy="299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BE56" w14:textId="024E8298" w:rsidR="003A3104" w:rsidRDefault="004F024E" w:rsidP="00582410">
      <w:pPr>
        <w:pStyle w:val="szdbracm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3" w:name="_Toc87712956"/>
      <w:r w:rsidR="00582410">
        <w:rPr>
          <w:noProof/>
        </w:rPr>
        <w:t>6</w:t>
      </w:r>
      <w:r>
        <w:rPr>
          <w:noProof/>
        </w:rPr>
        <w:fldChar w:fldCharType="end"/>
      </w:r>
      <w:r w:rsidR="00582410">
        <w:t xml:space="preserve">. ábra: </w:t>
      </w:r>
      <w:r w:rsidR="00582410" w:rsidRPr="00E278AF">
        <w:t>Bejelentkezett vélemények</w:t>
      </w:r>
      <w:bookmarkEnd w:id="13"/>
    </w:p>
    <w:p w14:paraId="18D38CE1" w14:textId="77777777" w:rsidR="00B4580E" w:rsidRDefault="00B4580E" w:rsidP="002813E9"/>
    <w:p w14:paraId="7E27969C" w14:textId="340250F7" w:rsidR="003A3104" w:rsidRDefault="003A3104" w:rsidP="003A3104">
      <w:pPr>
        <w:pStyle w:val="szdcmsor3"/>
      </w:pPr>
      <w:bookmarkStart w:id="14" w:name="_Toc87710483"/>
      <w:r>
        <w:lastRenderedPageBreak/>
        <w:t xml:space="preserve">SOAP </w:t>
      </w:r>
      <w:r w:rsidR="00463827">
        <w:t>szolgáltatás</w:t>
      </w:r>
      <w:bookmarkEnd w:id="14"/>
    </w:p>
    <w:p w14:paraId="6CE8EEBD" w14:textId="77777777" w:rsidR="00463827" w:rsidRDefault="003A3104" w:rsidP="00463827">
      <w:pPr>
        <w:pStyle w:val="szdszveg"/>
      </w:pPr>
      <w:r>
        <w:t xml:space="preserve">Ennek a szolgáltatásnak az érdemi részét majd a kód bemutatásánál fejtem ki jobban, mivel a szerver oldali része itt nem látszik. A Webservice menüpont alatt egy teszt klienst láthatunk, ami ezt a szolgáltatást használja, és írja le a fontosabb jellemzőit. Összesen három meghívható metódusa van, ami lekéri az adatbázis három táblájának értékeit, a weboldal pedig megjeleníti </w:t>
      </w:r>
      <w:proofErr w:type="gramStart"/>
      <w:r>
        <w:t>ezeket.</w:t>
      </w:r>
      <w:r w:rsidR="00463827">
        <w:t>(</w:t>
      </w:r>
      <w:proofErr w:type="gramEnd"/>
      <w:r w:rsidR="00463827">
        <w:t>7.ábra.)</w:t>
      </w:r>
    </w:p>
    <w:p w14:paraId="2677CEE9" w14:textId="77777777" w:rsidR="00582410" w:rsidRDefault="00463827" w:rsidP="00582410">
      <w:pPr>
        <w:pStyle w:val="szdszveg"/>
        <w:keepNext/>
      </w:pPr>
      <w:r>
        <w:rPr>
          <w:noProof/>
          <w:lang w:eastAsia="hu-HU"/>
        </w:rPr>
        <w:drawing>
          <wp:inline distT="0" distB="0" distL="0" distR="0" wp14:anchorId="78AEBF06" wp14:editId="519F3F22">
            <wp:extent cx="5545012" cy="4791456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ebserv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922" cy="479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78D7" w14:textId="56AE1B9D" w:rsidR="00582410" w:rsidRDefault="004F024E" w:rsidP="00582410">
      <w:pPr>
        <w:pStyle w:val="szdbracm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5" w:name="_Toc87712957"/>
      <w:r w:rsidR="00582410">
        <w:rPr>
          <w:noProof/>
        </w:rPr>
        <w:t>7</w:t>
      </w:r>
      <w:r>
        <w:rPr>
          <w:noProof/>
        </w:rPr>
        <w:fldChar w:fldCharType="end"/>
      </w:r>
      <w:r w:rsidR="00582410">
        <w:t xml:space="preserve">. ábra: </w:t>
      </w:r>
      <w:r w:rsidR="00582410" w:rsidRPr="00464AAA">
        <w:t>SOAP Webszervíz</w:t>
      </w:r>
      <w:bookmarkEnd w:id="15"/>
    </w:p>
    <w:p w14:paraId="10082027" w14:textId="2D3A1792" w:rsidR="003A3104" w:rsidRDefault="00582410" w:rsidP="00463827">
      <w:pPr>
        <w:pStyle w:val="szdszveg"/>
      </w:pPr>
      <w:r>
        <w:t xml:space="preserve"> </w:t>
      </w:r>
    </w:p>
    <w:p w14:paraId="7C59D0DA" w14:textId="649E78BA" w:rsidR="00463827" w:rsidRDefault="00463827" w:rsidP="00463827">
      <w:pPr>
        <w:pStyle w:val="szdcmsor3"/>
      </w:pPr>
      <w:bookmarkStart w:id="16" w:name="_Toc87710484"/>
      <w:r>
        <w:t>Magyar Nemzeti Bank SOAP</w:t>
      </w:r>
      <w:bookmarkEnd w:id="16"/>
    </w:p>
    <w:p w14:paraId="2E8A6F15" w14:textId="66F97C28" w:rsidR="00463827" w:rsidRDefault="00463827" w:rsidP="00463827">
      <w:pPr>
        <w:pStyle w:val="szdszveg"/>
      </w:pPr>
      <w:r>
        <w:t>Ebben a feladatban a magyar nemzeti bank SOAP szolgáltatását kellett használni, amivel valuták értékét tudhatjuk meg adott napokon. Két lenyíló listából választhatjuk ki a kívánt valutákat, majd alatta az időpontot, ha kiválasztottunk egy napot és nem jelöljük be a négyzetet, akkor azt a napot kapjuk vissza, ha történt aznap jegyzés.</w:t>
      </w:r>
      <w:r w:rsidR="00376873">
        <w:t>(8. ábra.)</w:t>
      </w:r>
      <w:r>
        <w:t xml:space="preserve"> Amennyiben kiválasztjuk a négyzetet, akkor a program nem az adott napot fogja vizsgálni, hanem az </w:t>
      </w:r>
      <w:r>
        <w:lastRenderedPageBreak/>
        <w:t>egész hónap</w:t>
      </w:r>
      <w:r w:rsidR="00CA77C2">
        <w:t>ot</w:t>
      </w:r>
      <w:r>
        <w:t>, majd ezt</w:t>
      </w:r>
      <w:r w:rsidR="00376873">
        <w:t xml:space="preserve"> adja vissza táblázatban kiírva és egy diagrammon is jelzi azt.</w:t>
      </w:r>
      <w:r>
        <w:t>(</w:t>
      </w:r>
      <w:r w:rsidR="00376873">
        <w:t>9</w:t>
      </w:r>
      <w:r>
        <w:t xml:space="preserve">, ábra.) </w:t>
      </w:r>
    </w:p>
    <w:p w14:paraId="0BD9C056" w14:textId="77777777" w:rsidR="00582410" w:rsidRDefault="00463827" w:rsidP="00582410">
      <w:pPr>
        <w:pStyle w:val="szdszveg"/>
        <w:keepNext/>
      </w:pPr>
      <w:r>
        <w:rPr>
          <w:noProof/>
          <w:lang w:eastAsia="hu-HU"/>
        </w:rPr>
        <w:drawing>
          <wp:inline distT="0" distB="0" distL="0" distR="0" wp14:anchorId="2FC776B7" wp14:editId="49100F71">
            <wp:extent cx="5537581" cy="2461249"/>
            <wp:effectExtent l="0" t="0" r="635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nbday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170" cy="24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A3B2" w14:textId="2EC35FF4" w:rsidR="00463827" w:rsidRDefault="004F024E" w:rsidP="00582410">
      <w:pPr>
        <w:pStyle w:val="szdbracm"/>
      </w:pPr>
      <w:r>
        <w:fldChar w:fldCharType="begin"/>
      </w:r>
      <w:r>
        <w:instrText xml:space="preserve"> SEQ áb</w:instrText>
      </w:r>
      <w:r>
        <w:instrText xml:space="preserve">ra \* ARABIC </w:instrText>
      </w:r>
      <w:r>
        <w:fldChar w:fldCharType="separate"/>
      </w:r>
      <w:bookmarkStart w:id="17" w:name="_Toc87712958"/>
      <w:r w:rsidR="00582410">
        <w:rPr>
          <w:noProof/>
        </w:rPr>
        <w:t>8</w:t>
      </w:r>
      <w:r>
        <w:rPr>
          <w:noProof/>
        </w:rPr>
        <w:fldChar w:fldCharType="end"/>
      </w:r>
      <w:r w:rsidR="00582410">
        <w:t xml:space="preserve">. ábra: </w:t>
      </w:r>
      <w:r w:rsidR="00582410" w:rsidRPr="00DC15DD">
        <w:t>Napi jegyzés</w:t>
      </w:r>
      <w:bookmarkEnd w:id="17"/>
    </w:p>
    <w:p w14:paraId="3B934683" w14:textId="77777777" w:rsidR="00582410" w:rsidRDefault="00376873" w:rsidP="00582410">
      <w:pPr>
        <w:pStyle w:val="szdszveg"/>
        <w:keepNext/>
      </w:pPr>
      <w:r>
        <w:rPr>
          <w:noProof/>
          <w:lang w:eastAsia="hu-HU"/>
        </w:rPr>
        <w:drawing>
          <wp:inline distT="0" distB="0" distL="0" distR="0" wp14:anchorId="7E6941AE" wp14:editId="54893F2A">
            <wp:extent cx="5579110" cy="4779645"/>
            <wp:effectExtent l="0" t="0" r="2540" b="190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nbmonth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82B0" w14:textId="5BB31A9D" w:rsidR="00376873" w:rsidRPr="00376873" w:rsidRDefault="004F024E" w:rsidP="00582410">
      <w:pPr>
        <w:pStyle w:val="szdbracm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8" w:name="_Toc87712959"/>
      <w:r w:rsidR="00582410">
        <w:rPr>
          <w:noProof/>
        </w:rPr>
        <w:t>9</w:t>
      </w:r>
      <w:r>
        <w:rPr>
          <w:noProof/>
        </w:rPr>
        <w:fldChar w:fldCharType="end"/>
      </w:r>
      <w:r w:rsidR="00582410">
        <w:t xml:space="preserve">. ábra: </w:t>
      </w:r>
      <w:r w:rsidR="00582410" w:rsidRPr="00CC6D9D">
        <w:t>Havi jegyzés</w:t>
      </w:r>
      <w:bookmarkEnd w:id="18"/>
    </w:p>
    <w:p w14:paraId="34ABA699" w14:textId="2C5A4F22" w:rsidR="00C15EB7" w:rsidRDefault="00376873" w:rsidP="00C15EB7">
      <w:pPr>
        <w:pStyle w:val="szdcmsor2"/>
      </w:pPr>
      <w:bookmarkStart w:id="19" w:name="_Toc87710485"/>
      <w:r>
        <w:lastRenderedPageBreak/>
        <w:t>Kód bemutatása</w:t>
      </w:r>
      <w:bookmarkEnd w:id="19"/>
    </w:p>
    <w:p w14:paraId="1F9A96A8" w14:textId="6D5E1078" w:rsidR="00376873" w:rsidRDefault="003A0FE8" w:rsidP="00376873">
      <w:pPr>
        <w:pStyle w:val="szdcmsor3"/>
      </w:pPr>
      <w:bookmarkStart w:id="20" w:name="_Toc87710486"/>
      <w:r>
        <w:t>Kezdőlap</w:t>
      </w:r>
      <w:bookmarkEnd w:id="20"/>
      <w:r w:rsidR="00376873">
        <w:t xml:space="preserve"> </w:t>
      </w:r>
    </w:p>
    <w:p w14:paraId="6C4674D9" w14:textId="11201FF3" w:rsidR="00330958" w:rsidRDefault="00376873" w:rsidP="00330958">
      <w:pPr>
        <w:pStyle w:val="szdszveg"/>
      </w:pPr>
      <w:r>
        <w:t xml:space="preserve">A program az </w:t>
      </w:r>
      <w:proofErr w:type="spellStart"/>
      <w:r>
        <w:t>index.php</w:t>
      </w:r>
      <w:proofErr w:type="spellEnd"/>
      <w:r>
        <w:t xml:space="preserve"> fájlon keresztül indul el, ami megvizsgálja, hogy létezik-e már az </w:t>
      </w:r>
      <w:proofErr w:type="spellStart"/>
      <w:r>
        <w:t>url</w:t>
      </w:r>
      <w:proofErr w:type="spellEnd"/>
      <w:r>
        <w:t xml:space="preserve">, vagyis valaki kiválasztott-e már valamilyen menüt, ha nem akkor automatikusan a kezdőlapot tölti </w:t>
      </w:r>
      <w:proofErr w:type="gramStart"/>
      <w:r>
        <w:t>be.</w:t>
      </w:r>
      <w:r w:rsidR="00330958">
        <w:t>(</w:t>
      </w:r>
      <w:proofErr w:type="gramEnd"/>
      <w:r w:rsidR="00330958">
        <w:t>10. ábra.)</w:t>
      </w:r>
      <w:r>
        <w:t xml:space="preserve"> Ezen kívül 2 </w:t>
      </w:r>
      <w:proofErr w:type="spellStart"/>
      <w:r>
        <w:t>require</w:t>
      </w:r>
      <w:proofErr w:type="spellEnd"/>
      <w:r>
        <w:t xml:space="preserve"> található, még benne, az első az adatbázis kapcsolat </w:t>
      </w:r>
      <w:r w:rsidR="00330958">
        <w:t>PDO-</w:t>
      </w:r>
      <w:proofErr w:type="spellStart"/>
      <w:r w:rsidR="00330958">
        <w:t>val</w:t>
      </w:r>
      <w:proofErr w:type="spellEnd"/>
      <w:r w:rsidR="00330958">
        <w:t xml:space="preserve">, míg a másik a </w:t>
      </w:r>
      <w:proofErr w:type="spellStart"/>
      <w:r w:rsidR="00330958">
        <w:t>layout.php</w:t>
      </w:r>
      <w:proofErr w:type="spellEnd"/>
      <w:r w:rsidR="00330958">
        <w:t xml:space="preserve"> </w:t>
      </w:r>
      <w:proofErr w:type="spellStart"/>
      <w:r w:rsidR="00330958">
        <w:t>fáljt</w:t>
      </w:r>
      <w:proofErr w:type="spellEnd"/>
      <w:r w:rsidR="00330958">
        <w:t xml:space="preserve"> </w:t>
      </w:r>
      <w:proofErr w:type="gramStart"/>
      <w:r w:rsidR="00330958">
        <w:t>várja.(</w:t>
      </w:r>
      <w:proofErr w:type="gramEnd"/>
      <w:r w:rsidR="00330958">
        <w:t>11.ábra.)</w:t>
      </w:r>
    </w:p>
    <w:p w14:paraId="753A65D6" w14:textId="77777777" w:rsidR="00582410" w:rsidRDefault="00330958" w:rsidP="00582410">
      <w:pPr>
        <w:pStyle w:val="szdbracm"/>
      </w:pPr>
      <w:r>
        <w:rPr>
          <w:noProof/>
          <w:lang w:eastAsia="hu-HU"/>
        </w:rPr>
        <w:drawing>
          <wp:inline distT="0" distB="0" distL="0" distR="0" wp14:anchorId="453971E2" wp14:editId="630305D3">
            <wp:extent cx="4623207" cy="2533517"/>
            <wp:effectExtent l="0" t="0" r="6350" b="63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dex.ph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197" cy="253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94E0" w14:textId="00CE17C4" w:rsidR="00330958" w:rsidRDefault="004F024E" w:rsidP="00582410">
      <w:pPr>
        <w:pStyle w:val="szdbracm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1" w:name="_Toc87712960"/>
      <w:r w:rsidR="00582410">
        <w:rPr>
          <w:noProof/>
        </w:rPr>
        <w:t>10</w:t>
      </w:r>
      <w:r>
        <w:rPr>
          <w:noProof/>
        </w:rPr>
        <w:fldChar w:fldCharType="end"/>
      </w:r>
      <w:r w:rsidR="00582410">
        <w:t xml:space="preserve">. ábra: </w:t>
      </w:r>
      <w:proofErr w:type="spellStart"/>
      <w:r w:rsidR="00582410" w:rsidRPr="0038546C">
        <w:t>Index.php</w:t>
      </w:r>
      <w:bookmarkEnd w:id="21"/>
      <w:proofErr w:type="spellEnd"/>
    </w:p>
    <w:p w14:paraId="73BBB339" w14:textId="77777777" w:rsidR="00582410" w:rsidRDefault="00330958" w:rsidP="00582410">
      <w:pPr>
        <w:pStyle w:val="szdszveg"/>
        <w:keepNext/>
      </w:pPr>
      <w:r>
        <w:rPr>
          <w:noProof/>
          <w:lang w:eastAsia="hu-HU"/>
        </w:rPr>
        <w:drawing>
          <wp:inline distT="0" distB="0" distL="0" distR="0" wp14:anchorId="3DEEE229" wp14:editId="4EAE3DB3">
            <wp:extent cx="5198166" cy="2209191"/>
            <wp:effectExtent l="0" t="0" r="2540" b="63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nnection.ph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470" cy="22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8612" w14:textId="6E38AF5C" w:rsidR="00330958" w:rsidRDefault="004F024E" w:rsidP="00582410">
      <w:pPr>
        <w:pStyle w:val="szdbracm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2" w:name="_Toc87712961"/>
      <w:r w:rsidR="00582410">
        <w:rPr>
          <w:noProof/>
        </w:rPr>
        <w:t>11</w:t>
      </w:r>
      <w:r>
        <w:rPr>
          <w:noProof/>
        </w:rPr>
        <w:fldChar w:fldCharType="end"/>
      </w:r>
      <w:r w:rsidR="00582410">
        <w:t xml:space="preserve">. ábra: </w:t>
      </w:r>
      <w:proofErr w:type="spellStart"/>
      <w:r w:rsidR="00582410" w:rsidRPr="00193D97">
        <w:t>Connection.php</w:t>
      </w:r>
      <w:bookmarkEnd w:id="22"/>
      <w:proofErr w:type="spellEnd"/>
    </w:p>
    <w:p w14:paraId="63EE514F" w14:textId="75E09431" w:rsidR="00330958" w:rsidRDefault="003A0FE8" w:rsidP="00330958">
      <w:pPr>
        <w:pStyle w:val="szdszveg"/>
      </w:pPr>
      <w:r>
        <w:t xml:space="preserve">A </w:t>
      </w:r>
      <w:proofErr w:type="spellStart"/>
      <w:r>
        <w:t>Layout.php</w:t>
      </w:r>
      <w:proofErr w:type="spellEnd"/>
      <w:r>
        <w:t xml:space="preserve"> fájlban valósítottuk meg az oldal törzsét. Itt található a </w:t>
      </w:r>
      <w:proofErr w:type="spellStart"/>
      <w:r>
        <w:t>head</w:t>
      </w:r>
      <w:proofErr w:type="spellEnd"/>
      <w:r>
        <w:t xml:space="preserve">, ahová stílusnak megadtuk a </w:t>
      </w:r>
      <w:proofErr w:type="spellStart"/>
      <w:r>
        <w:t>Bulma</w:t>
      </w:r>
      <w:proofErr w:type="spellEnd"/>
      <w:r>
        <w:t xml:space="preserve"> nevű könyvtár elérését és elhelyeztük a </w:t>
      </w:r>
      <w:proofErr w:type="spellStart"/>
      <w:r>
        <w:t>Highcharts</w:t>
      </w:r>
      <w:proofErr w:type="spellEnd"/>
      <w:r>
        <w:t xml:space="preserve"> diagram könyvtárat. Ezután az oldal menüszerkezetét valósítottuk meg, és </w:t>
      </w:r>
      <w:proofErr w:type="spellStart"/>
      <w:r>
        <w:t>Querry</w:t>
      </w:r>
      <w:proofErr w:type="spellEnd"/>
      <w:r>
        <w:t xml:space="preserve"> </w:t>
      </w:r>
      <w:proofErr w:type="spellStart"/>
      <w:r>
        <w:t>stringként</w:t>
      </w:r>
      <w:proofErr w:type="spellEnd"/>
      <w:r>
        <w:t xml:space="preserve"> adtuk meg az elérési utakat.(12. ábra.)</w:t>
      </w:r>
    </w:p>
    <w:p w14:paraId="0A29137A" w14:textId="77777777" w:rsidR="00582410" w:rsidRDefault="003A0FE8" w:rsidP="00582410">
      <w:pPr>
        <w:pStyle w:val="szdszveg"/>
        <w:keepNext/>
      </w:pPr>
      <w:r>
        <w:rPr>
          <w:noProof/>
          <w:lang w:eastAsia="hu-HU"/>
        </w:rPr>
        <w:lastRenderedPageBreak/>
        <w:drawing>
          <wp:inline distT="0" distB="0" distL="0" distR="0" wp14:anchorId="5269BD37" wp14:editId="1FE53B2C">
            <wp:extent cx="5579110" cy="2233295"/>
            <wp:effectExtent l="0" t="0" r="254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ead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08F9" w14:textId="15BA8CEA" w:rsidR="003A0FE8" w:rsidRDefault="004F024E" w:rsidP="00582410">
      <w:pPr>
        <w:pStyle w:val="szdbracm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3" w:name="_Toc87712962"/>
      <w:r w:rsidR="00582410">
        <w:rPr>
          <w:noProof/>
        </w:rPr>
        <w:t>12</w:t>
      </w:r>
      <w:r>
        <w:rPr>
          <w:noProof/>
        </w:rPr>
        <w:fldChar w:fldCharType="end"/>
      </w:r>
      <w:r w:rsidR="00582410">
        <w:t>. ábra</w:t>
      </w:r>
      <w:r w:rsidR="00582410" w:rsidRPr="00B70088">
        <w:t>: Head</w:t>
      </w:r>
      <w:bookmarkEnd w:id="23"/>
    </w:p>
    <w:p w14:paraId="198C0C92" w14:textId="74BC1DDA" w:rsidR="003A0FE8" w:rsidRDefault="003A0FE8" w:rsidP="003A0FE8">
      <w:pPr>
        <w:pStyle w:val="szdszveg"/>
      </w:pPr>
      <w:r>
        <w:tab/>
        <w:t>Ez</w:t>
      </w:r>
      <w:r w:rsidR="00CA77C2">
        <w:t xml:space="preserve"> </w:t>
      </w:r>
      <w:r>
        <w:t xml:space="preserve">után indítunk egy session-t és megvizsgáljuk, hogy létrejött-e már, vagyis be van-e jelentkezve a felhasználó. Ettől függően </w:t>
      </w:r>
      <w:proofErr w:type="spellStart"/>
      <w:r>
        <w:t>echoval</w:t>
      </w:r>
      <w:proofErr w:type="spellEnd"/>
      <w:r>
        <w:t xml:space="preserve"> jelenítjük meg a be- és kijelentkezés gombokat.(13. ábra.)</w:t>
      </w:r>
    </w:p>
    <w:p w14:paraId="1AF21054" w14:textId="77777777" w:rsidR="00582410" w:rsidRDefault="003A0FE8" w:rsidP="00582410">
      <w:pPr>
        <w:pStyle w:val="szdszveg"/>
        <w:keepNext/>
      </w:pPr>
      <w:r>
        <w:rPr>
          <w:noProof/>
          <w:lang w:eastAsia="hu-HU"/>
        </w:rPr>
        <w:drawing>
          <wp:inline distT="0" distB="0" distL="0" distR="0" wp14:anchorId="4122C957" wp14:editId="239199FF">
            <wp:extent cx="5579110" cy="2298065"/>
            <wp:effectExtent l="0" t="0" r="2540" b="698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ession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4747" w14:textId="1A6A3B9C" w:rsidR="003A0FE8" w:rsidRDefault="004F024E" w:rsidP="00582410">
      <w:pPr>
        <w:pStyle w:val="szdbracm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4" w:name="_Toc87712963"/>
      <w:r w:rsidR="00582410">
        <w:rPr>
          <w:noProof/>
        </w:rPr>
        <w:t>13</w:t>
      </w:r>
      <w:r>
        <w:rPr>
          <w:noProof/>
        </w:rPr>
        <w:fldChar w:fldCharType="end"/>
      </w:r>
      <w:r w:rsidR="00582410">
        <w:t>. ábra</w:t>
      </w:r>
      <w:r w:rsidR="00582410" w:rsidRPr="00523C10">
        <w:t>: Session</w:t>
      </w:r>
      <w:bookmarkEnd w:id="24"/>
    </w:p>
    <w:p w14:paraId="4AA0F648" w14:textId="0AF5459B" w:rsidR="003A0FE8" w:rsidRDefault="00CA77C2" w:rsidP="003A0FE8">
      <w:pPr>
        <w:pStyle w:val="szdszveg"/>
      </w:pPr>
      <w:r>
        <w:tab/>
        <w:t>Majd</w:t>
      </w:r>
      <w:r w:rsidR="003A0FE8">
        <w:t xml:space="preserve"> a </w:t>
      </w:r>
      <w:proofErr w:type="spellStart"/>
      <w:r w:rsidR="003A0FE8">
        <w:t>routes.php</w:t>
      </w:r>
      <w:proofErr w:type="spellEnd"/>
      <w:r w:rsidR="003A0FE8">
        <w:t xml:space="preserve"> fájl meghívása történik. Amelyben egy </w:t>
      </w:r>
      <w:proofErr w:type="spellStart"/>
      <w:proofErr w:type="gramStart"/>
      <w:r w:rsidR="003A0FE8">
        <w:t>call</w:t>
      </w:r>
      <w:proofErr w:type="spellEnd"/>
      <w:r w:rsidR="003A0FE8">
        <w:t>(</w:t>
      </w:r>
      <w:proofErr w:type="gramEnd"/>
      <w:r w:rsidR="003A0FE8">
        <w:t>)</w:t>
      </w:r>
      <w:r w:rsidR="002C407D">
        <w:t xml:space="preserve"> nevű funkciónak adjuk át a </w:t>
      </w:r>
      <w:proofErr w:type="spellStart"/>
      <w:r w:rsidR="002C407D">
        <w:t>Querry</w:t>
      </w:r>
      <w:proofErr w:type="spellEnd"/>
      <w:r w:rsidR="002C407D">
        <w:t xml:space="preserve"> </w:t>
      </w:r>
      <w:proofErr w:type="spellStart"/>
      <w:r w:rsidR="002C407D">
        <w:t>stringeket</w:t>
      </w:r>
      <w:proofErr w:type="spellEnd"/>
      <w:r w:rsidR="002C407D">
        <w:t xml:space="preserve">. Mivel ezek kulcs – érték párok, így az egyik érték pár </w:t>
      </w:r>
      <w:proofErr w:type="spellStart"/>
      <w:r w:rsidR="002C407D">
        <w:t>controller</w:t>
      </w:r>
      <w:proofErr w:type="spellEnd"/>
      <w:r w:rsidR="002C407D">
        <w:t xml:space="preserve"> néven az osztályt, míg a másik </w:t>
      </w:r>
      <w:proofErr w:type="spellStart"/>
      <w:r w:rsidR="002C407D">
        <w:t>action</w:t>
      </w:r>
      <w:proofErr w:type="spellEnd"/>
      <w:r w:rsidR="002C407D">
        <w:t xml:space="preserve"> néven a funkciót fogja jelölni. Attól függően melyik oldal lett megnyitva, azt az osztályt </w:t>
      </w:r>
      <w:proofErr w:type="spellStart"/>
      <w:r w:rsidR="002C407D">
        <w:t>példányosítjuk</w:t>
      </w:r>
      <w:proofErr w:type="spellEnd"/>
      <w:r w:rsidR="002C407D">
        <w:t xml:space="preserve"> és az adott funkcióját hívjuk meg. Bizonyos esetekben plusz </w:t>
      </w:r>
      <w:r>
        <w:t>modell</w:t>
      </w:r>
      <w:r w:rsidR="002C407D">
        <w:t xml:space="preserve"> fájlokra is szükség van, ezeket egy </w:t>
      </w:r>
      <w:proofErr w:type="spellStart"/>
      <w:r w:rsidR="002C407D">
        <w:t>requirrel</w:t>
      </w:r>
      <w:proofErr w:type="spellEnd"/>
      <w:r w:rsidR="002C407D">
        <w:t xml:space="preserve"> csatoljuk. (14</w:t>
      </w:r>
      <w:r>
        <w:t>. ábra</w:t>
      </w:r>
      <w:r w:rsidR="002C407D">
        <w:t>.) Ezután egy tömbbel vetjük össze a kapott eredményt, ami a fájlok neveit tartalmazza, hibakezelés céljából.</w:t>
      </w:r>
    </w:p>
    <w:p w14:paraId="4F82EE3B" w14:textId="77777777" w:rsidR="00582410" w:rsidRDefault="002C407D" w:rsidP="00582410">
      <w:pPr>
        <w:pStyle w:val="szdszveg"/>
        <w:keepNext/>
      </w:pPr>
      <w:r>
        <w:rPr>
          <w:noProof/>
          <w:lang w:eastAsia="hu-HU"/>
        </w:rPr>
        <w:lastRenderedPageBreak/>
        <w:drawing>
          <wp:inline distT="0" distB="0" distL="0" distR="0" wp14:anchorId="58ED3E72" wp14:editId="23D68DDC">
            <wp:extent cx="5486400" cy="5857875"/>
            <wp:effectExtent l="0" t="0" r="0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ll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233A" w14:textId="4E0CBD4C" w:rsidR="003A0FE8" w:rsidRDefault="004F024E" w:rsidP="00582410">
      <w:pPr>
        <w:pStyle w:val="szdbracm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5" w:name="_Toc87712964"/>
      <w:r w:rsidR="00582410">
        <w:rPr>
          <w:noProof/>
        </w:rPr>
        <w:t>14</w:t>
      </w:r>
      <w:r>
        <w:rPr>
          <w:noProof/>
        </w:rPr>
        <w:fldChar w:fldCharType="end"/>
      </w:r>
      <w:r w:rsidR="00582410">
        <w:t>. ábra</w:t>
      </w:r>
      <w:r w:rsidR="00582410" w:rsidRPr="0091217E">
        <w:t xml:space="preserve">: </w:t>
      </w:r>
      <w:proofErr w:type="spellStart"/>
      <w:proofErr w:type="gramStart"/>
      <w:r w:rsidR="00582410" w:rsidRPr="0091217E">
        <w:t>Call</w:t>
      </w:r>
      <w:proofErr w:type="spellEnd"/>
      <w:r w:rsidR="00582410" w:rsidRPr="0091217E">
        <w:t>(</w:t>
      </w:r>
      <w:proofErr w:type="gramEnd"/>
      <w:r w:rsidR="00582410" w:rsidRPr="0091217E">
        <w:t>)</w:t>
      </w:r>
      <w:bookmarkEnd w:id="25"/>
    </w:p>
    <w:p w14:paraId="1FE4E166" w14:textId="5270FCDA" w:rsidR="00B721CD" w:rsidRDefault="00B721CD" w:rsidP="00B721CD">
      <w:pPr>
        <w:pStyle w:val="szdszveg"/>
        <w:ind w:firstLine="0"/>
      </w:pPr>
      <w:r>
        <w:tab/>
        <w:t xml:space="preserve">A </w:t>
      </w:r>
      <w:proofErr w:type="spellStart"/>
      <w:r>
        <w:t>controllers</w:t>
      </w:r>
      <w:proofErr w:type="spellEnd"/>
      <w:r>
        <w:t xml:space="preserve"> mappában találhatóak ezek a PHP fájlok. A </w:t>
      </w:r>
      <w:proofErr w:type="spellStart"/>
      <w:r>
        <w:t>pagesController.php</w:t>
      </w:r>
      <w:proofErr w:type="spellEnd"/>
      <w:r>
        <w:t xml:space="preserve"> hívj meg a </w:t>
      </w:r>
      <w:proofErr w:type="spellStart"/>
      <w:r>
        <w:t>views</w:t>
      </w:r>
      <w:proofErr w:type="spellEnd"/>
      <w:r>
        <w:t xml:space="preserve"> mappában található nézetek közül az oldalak nagy részét. Itt található az </w:t>
      </w:r>
      <w:proofErr w:type="spellStart"/>
      <w:proofErr w:type="gramStart"/>
      <w:r>
        <w:t>error</w:t>
      </w:r>
      <w:proofErr w:type="spellEnd"/>
      <w:r>
        <w:t>(</w:t>
      </w:r>
      <w:proofErr w:type="gramEnd"/>
      <w:r>
        <w:t xml:space="preserve">) oldal is és a kezdőlap is, amik egyszerű HTML fájlok. A nézeteket az általuk meghívott </w:t>
      </w:r>
      <w:proofErr w:type="spellStart"/>
      <w:r>
        <w:t>controllerek</w:t>
      </w:r>
      <w:proofErr w:type="spellEnd"/>
      <w:r>
        <w:t xml:space="preserve"> </w:t>
      </w:r>
      <w:r w:rsidR="00CA77C2">
        <w:t xml:space="preserve">neve </w:t>
      </w:r>
      <w:r>
        <w:t>szerint</w:t>
      </w:r>
      <w:r w:rsidR="00CA77C2">
        <w:t>i mappákban</w:t>
      </w:r>
      <w:r>
        <w:t xml:space="preserve"> található</w:t>
      </w:r>
      <w:r w:rsidR="00CA77C2">
        <w:t>a</w:t>
      </w:r>
      <w:r>
        <w:t xml:space="preserve">k a </w:t>
      </w:r>
      <w:proofErr w:type="spellStart"/>
      <w:r>
        <w:t>views</w:t>
      </w:r>
      <w:proofErr w:type="spellEnd"/>
      <w:r>
        <w:t xml:space="preserve"> mappán belül.</w:t>
      </w:r>
    </w:p>
    <w:p w14:paraId="7A997171" w14:textId="77777777" w:rsidR="00B721CD" w:rsidRDefault="00B721CD" w:rsidP="00B721CD">
      <w:pPr>
        <w:pStyle w:val="szdcmsor3"/>
      </w:pPr>
      <w:r>
        <w:tab/>
      </w:r>
      <w:bookmarkStart w:id="26" w:name="_Toc87710487"/>
      <w:r>
        <w:t>Belépés</w:t>
      </w:r>
      <w:bookmarkEnd w:id="26"/>
    </w:p>
    <w:p w14:paraId="515A9D73" w14:textId="30A020B2" w:rsidR="00923D7C" w:rsidRDefault="00B721CD" w:rsidP="00896448">
      <w:pPr>
        <w:ind w:left="340" w:firstLine="369"/>
      </w:pPr>
      <w:r>
        <w:t xml:space="preserve">A belépés és regisztráció oldalakat is a </w:t>
      </w:r>
      <w:proofErr w:type="spellStart"/>
      <w:r>
        <w:t>pagesController.php</w:t>
      </w:r>
      <w:proofErr w:type="spellEnd"/>
      <w:r>
        <w:t xml:space="preserve"> fájl hívja meg</w:t>
      </w:r>
      <w:r w:rsidR="00896448">
        <w:t>, ami betölti a nézetet</w:t>
      </w:r>
      <w:r w:rsidR="00923D7C">
        <w:t xml:space="preserve"> a </w:t>
      </w:r>
      <w:proofErr w:type="spellStart"/>
      <w:r w:rsidR="00923D7C">
        <w:t>views</w:t>
      </w:r>
      <w:proofErr w:type="spellEnd"/>
      <w:r w:rsidR="00923D7C">
        <w:t>/</w:t>
      </w:r>
      <w:proofErr w:type="spellStart"/>
      <w:r w:rsidR="00923D7C">
        <w:t>pages</w:t>
      </w:r>
      <w:proofErr w:type="spellEnd"/>
      <w:r w:rsidR="00923D7C">
        <w:t xml:space="preserve"> mappából</w:t>
      </w:r>
      <w:r w:rsidR="00896448">
        <w:t xml:space="preserve">. Ezek a fájlok </w:t>
      </w:r>
      <w:proofErr w:type="spellStart"/>
      <w:r w:rsidR="00896448">
        <w:t>formokat</w:t>
      </w:r>
      <w:proofErr w:type="spellEnd"/>
      <w:r w:rsidR="00896448">
        <w:t xml:space="preserve"> tartalmaznak, amik </w:t>
      </w:r>
      <w:proofErr w:type="spellStart"/>
      <w:r w:rsidR="00896448">
        <w:t>a</w:t>
      </w:r>
      <w:r w:rsidR="00301194">
        <w:t>ction</w:t>
      </w:r>
      <w:proofErr w:type="spellEnd"/>
      <w:r w:rsidR="00301194">
        <w:t xml:space="preserve"> paramétere egy újabb </w:t>
      </w:r>
      <w:proofErr w:type="spellStart"/>
      <w:r w:rsidR="00301194">
        <w:t>Querry</w:t>
      </w:r>
      <w:proofErr w:type="spellEnd"/>
      <w:r w:rsidR="00301194">
        <w:t xml:space="preserve"> </w:t>
      </w:r>
      <w:proofErr w:type="spellStart"/>
      <w:r w:rsidR="00301194">
        <w:t>sztring</w:t>
      </w:r>
      <w:proofErr w:type="spellEnd"/>
      <w:r w:rsidR="00301194">
        <w:t xml:space="preserve">, ami </w:t>
      </w:r>
      <w:r w:rsidR="00CA77C2">
        <w:t>a</w:t>
      </w:r>
      <w:r w:rsidR="00301194">
        <w:t xml:space="preserve"> </w:t>
      </w:r>
      <w:proofErr w:type="spellStart"/>
      <w:r w:rsidR="00301194">
        <w:t>userController.php</w:t>
      </w:r>
      <w:proofErr w:type="spellEnd"/>
      <w:r w:rsidR="00301194">
        <w:t xml:space="preserve"> fájlt fogja megjeleníteni. Az ábrán a regisztrációs nézet látható, it</w:t>
      </w:r>
      <w:r w:rsidR="005E7509">
        <w:t xml:space="preserve">t a </w:t>
      </w:r>
      <w:proofErr w:type="spellStart"/>
      <w:r w:rsidR="005E7509">
        <w:t>controller</w:t>
      </w:r>
      <w:proofErr w:type="spellEnd"/>
      <w:r w:rsidR="005E7509">
        <w:t xml:space="preserve"> </w:t>
      </w:r>
      <w:proofErr w:type="spellStart"/>
      <w:r w:rsidR="005E7509">
        <w:t>register</w:t>
      </w:r>
      <w:proofErr w:type="spellEnd"/>
      <w:r w:rsidR="005E7509">
        <w:t xml:space="preserve"> funkciója</w:t>
      </w:r>
      <w:r w:rsidR="00301194">
        <w:t xml:space="preserve"> fog </w:t>
      </w:r>
      <w:proofErr w:type="gramStart"/>
      <w:r w:rsidR="00301194">
        <w:t>betöltődni.</w:t>
      </w:r>
      <w:r w:rsidR="00896448">
        <w:t>(</w:t>
      </w:r>
      <w:proofErr w:type="gramEnd"/>
      <w:r w:rsidR="00896448">
        <w:t>15. ábra)</w:t>
      </w:r>
      <w:r w:rsidR="00CA77C2">
        <w:t xml:space="preserve"> A bejelentkezésé is ezen az elven működik.</w:t>
      </w:r>
    </w:p>
    <w:p w14:paraId="26177B1B" w14:textId="77777777" w:rsidR="00923D7C" w:rsidRDefault="00923D7C" w:rsidP="00896448">
      <w:pPr>
        <w:ind w:left="340" w:firstLine="369"/>
      </w:pPr>
    </w:p>
    <w:p w14:paraId="687F2F0B" w14:textId="77777777" w:rsidR="00582410" w:rsidRDefault="00896448" w:rsidP="00582410">
      <w:pPr>
        <w:keepNext/>
        <w:ind w:left="340" w:firstLine="369"/>
      </w:pPr>
      <w:r>
        <w:rPr>
          <w:noProof/>
          <w:lang w:eastAsia="hu-HU"/>
        </w:rPr>
        <w:lastRenderedPageBreak/>
        <w:drawing>
          <wp:inline distT="0" distB="0" distL="0" distR="0" wp14:anchorId="517472E6" wp14:editId="0035BBC7">
            <wp:extent cx="5553075" cy="200025"/>
            <wp:effectExtent l="0" t="0" r="9525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orm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1488" w14:textId="553AC46F" w:rsidR="005652D6" w:rsidRDefault="004F024E" w:rsidP="00582410">
      <w:pPr>
        <w:pStyle w:val="szdbracm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7" w:name="_Toc87712965"/>
      <w:r w:rsidR="00582410">
        <w:rPr>
          <w:noProof/>
        </w:rPr>
        <w:t>15</w:t>
      </w:r>
      <w:r>
        <w:rPr>
          <w:noProof/>
        </w:rPr>
        <w:fldChar w:fldCharType="end"/>
      </w:r>
      <w:r w:rsidR="00582410">
        <w:t>. ábra</w:t>
      </w:r>
      <w:r w:rsidR="00582410" w:rsidRPr="00D03C0D">
        <w:t>: Regisztráció</w:t>
      </w:r>
      <w:bookmarkEnd w:id="27"/>
    </w:p>
    <w:p w14:paraId="43E84862" w14:textId="72516E76" w:rsidR="005652D6" w:rsidRPr="005652D6" w:rsidRDefault="005652D6" w:rsidP="005652D6">
      <w:pPr>
        <w:pStyle w:val="szdszveg"/>
      </w:pPr>
      <w:r>
        <w:t xml:space="preserve">Ehhez a </w:t>
      </w:r>
      <w:proofErr w:type="spellStart"/>
      <w:r>
        <w:t>controllerhez</w:t>
      </w:r>
      <w:proofErr w:type="spellEnd"/>
      <w:r>
        <w:t xml:space="preserve"> egy </w:t>
      </w:r>
      <w:proofErr w:type="spellStart"/>
      <w:r>
        <w:t>modelre</w:t>
      </w:r>
      <w:proofErr w:type="spellEnd"/>
      <w:r>
        <w:t xml:space="preserve"> is szükség van, a user </w:t>
      </w:r>
      <w:proofErr w:type="spellStart"/>
      <w:r>
        <w:t>modelben</w:t>
      </w:r>
      <w:proofErr w:type="spellEnd"/>
      <w:r>
        <w:t xml:space="preserve"> kezeljük a felhasználó </w:t>
      </w:r>
      <w:proofErr w:type="gramStart"/>
      <w:r>
        <w:t>adatait.(</w:t>
      </w:r>
      <w:proofErr w:type="gramEnd"/>
      <w:r>
        <w:t>16. ábra.)</w:t>
      </w:r>
    </w:p>
    <w:p w14:paraId="56BFC4F8" w14:textId="77777777" w:rsidR="00582410" w:rsidRDefault="005652D6" w:rsidP="00582410">
      <w:pPr>
        <w:keepNext/>
        <w:ind w:left="340" w:firstLine="369"/>
      </w:pPr>
      <w:r>
        <w:rPr>
          <w:noProof/>
          <w:lang w:eastAsia="hu-HU"/>
        </w:rPr>
        <w:drawing>
          <wp:inline distT="0" distB="0" distL="0" distR="0" wp14:anchorId="420DBDBE" wp14:editId="35FF3BB0">
            <wp:extent cx="4267200" cy="3143250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ser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F356" w14:textId="74373BAE" w:rsidR="00896448" w:rsidRDefault="004F024E" w:rsidP="00582410">
      <w:pPr>
        <w:pStyle w:val="szdbracm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8" w:name="_Toc87712966"/>
      <w:r w:rsidR="00582410">
        <w:rPr>
          <w:noProof/>
        </w:rPr>
        <w:t>16</w:t>
      </w:r>
      <w:r>
        <w:rPr>
          <w:noProof/>
        </w:rPr>
        <w:fldChar w:fldCharType="end"/>
      </w:r>
      <w:r w:rsidR="00582410">
        <w:t>. ábra</w:t>
      </w:r>
      <w:r w:rsidR="00582410" w:rsidRPr="00725F00">
        <w:t>: User</w:t>
      </w:r>
      <w:bookmarkEnd w:id="28"/>
    </w:p>
    <w:p w14:paraId="65909D3C" w14:textId="184709F4" w:rsidR="00671C67" w:rsidRDefault="005652D6" w:rsidP="00671C67">
      <w:pPr>
        <w:pStyle w:val="szdszveg"/>
      </w:pPr>
      <w:r>
        <w:t xml:space="preserve">Ebben az osztályban három funkció található, az </w:t>
      </w:r>
      <w:proofErr w:type="spellStart"/>
      <w:proofErr w:type="gramStart"/>
      <w:r>
        <w:t>all</w:t>
      </w:r>
      <w:proofErr w:type="spellEnd"/>
      <w:r>
        <w:t>(</w:t>
      </w:r>
      <w:proofErr w:type="gramEnd"/>
      <w:r>
        <w:t xml:space="preserve">), ami lekérdezi az összes felhasználót.(17. </w:t>
      </w:r>
      <w:r w:rsidR="00CA77C2">
        <w:t>ábra</w:t>
      </w:r>
      <w:r>
        <w:t xml:space="preserve">) A </w:t>
      </w:r>
      <w:proofErr w:type="spellStart"/>
      <w:r>
        <w:t>find</w:t>
      </w:r>
      <w:proofErr w:type="spellEnd"/>
      <w:r>
        <w:t>(), ami felhasználónév alapján visszaadja az</w:t>
      </w:r>
      <w:r w:rsidR="005E7509">
        <w:t xml:space="preserve"> adott felhasználó</w:t>
      </w:r>
      <w:r>
        <w:t xml:space="preserve"> adatait.(18. ábra) És az </w:t>
      </w:r>
      <w:proofErr w:type="spellStart"/>
      <w:r>
        <w:t>insertUser</w:t>
      </w:r>
      <w:proofErr w:type="spellEnd"/>
      <w:r>
        <w:t xml:space="preserve">() ami egy újonnan </w:t>
      </w:r>
      <w:r w:rsidR="00671C67">
        <w:t>regisztrált felhasználó adatait adja hozzá az adatbázishoz.(19. ábra)</w:t>
      </w:r>
    </w:p>
    <w:p w14:paraId="1ADE4A69" w14:textId="77777777" w:rsidR="00582410" w:rsidRDefault="00671C67" w:rsidP="00582410">
      <w:pPr>
        <w:pStyle w:val="szdszveg"/>
        <w:keepNext/>
      </w:pPr>
      <w:r>
        <w:rPr>
          <w:noProof/>
          <w:lang w:eastAsia="hu-HU"/>
        </w:rPr>
        <w:drawing>
          <wp:inline distT="0" distB="0" distL="0" distR="0" wp14:anchorId="738569C8" wp14:editId="5F1BE4D6">
            <wp:extent cx="5579110" cy="2475230"/>
            <wp:effectExtent l="0" t="0" r="2540" b="127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serall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AB6E" w14:textId="3862C0C0" w:rsidR="00671C67" w:rsidRDefault="004F024E" w:rsidP="00582410">
      <w:pPr>
        <w:pStyle w:val="szdbracm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9" w:name="_Toc87712967"/>
      <w:r w:rsidR="00582410">
        <w:rPr>
          <w:noProof/>
        </w:rPr>
        <w:t>17</w:t>
      </w:r>
      <w:r>
        <w:rPr>
          <w:noProof/>
        </w:rPr>
        <w:fldChar w:fldCharType="end"/>
      </w:r>
      <w:r w:rsidR="00582410">
        <w:t>. ábra</w:t>
      </w:r>
      <w:r w:rsidR="00582410" w:rsidRPr="00955F1B">
        <w:t xml:space="preserve">: User </w:t>
      </w:r>
      <w:proofErr w:type="spellStart"/>
      <w:proofErr w:type="gramStart"/>
      <w:r w:rsidR="00582410" w:rsidRPr="00955F1B">
        <w:t>all</w:t>
      </w:r>
      <w:proofErr w:type="spellEnd"/>
      <w:r w:rsidR="00582410" w:rsidRPr="00955F1B">
        <w:t>(</w:t>
      </w:r>
      <w:proofErr w:type="gramEnd"/>
      <w:r w:rsidR="00582410" w:rsidRPr="00955F1B">
        <w:t>)</w:t>
      </w:r>
      <w:bookmarkEnd w:id="29"/>
    </w:p>
    <w:p w14:paraId="62D8E3C9" w14:textId="77777777" w:rsidR="00582410" w:rsidRDefault="00671C67" w:rsidP="00582410">
      <w:pPr>
        <w:pStyle w:val="szdbracm"/>
      </w:pPr>
      <w:r>
        <w:rPr>
          <w:noProof/>
          <w:lang w:eastAsia="hu-HU"/>
        </w:rPr>
        <w:lastRenderedPageBreak/>
        <w:drawing>
          <wp:inline distT="0" distB="0" distL="0" distR="0" wp14:anchorId="7167A3D6" wp14:editId="33895BF0">
            <wp:extent cx="5505450" cy="2828925"/>
            <wp:effectExtent l="0" t="0" r="0" b="952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serfind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F3A0" w14:textId="547CA290" w:rsidR="00671C67" w:rsidRDefault="004F024E" w:rsidP="00582410">
      <w:pPr>
        <w:pStyle w:val="szdbracm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30" w:name="_Toc87712968"/>
      <w:r w:rsidR="00582410">
        <w:rPr>
          <w:noProof/>
        </w:rPr>
        <w:t>18</w:t>
      </w:r>
      <w:r>
        <w:rPr>
          <w:noProof/>
        </w:rPr>
        <w:fldChar w:fldCharType="end"/>
      </w:r>
      <w:r w:rsidR="00582410">
        <w:t>. ábra</w:t>
      </w:r>
      <w:r w:rsidR="00582410" w:rsidRPr="00055C57">
        <w:t xml:space="preserve">: User </w:t>
      </w:r>
      <w:proofErr w:type="spellStart"/>
      <w:proofErr w:type="gramStart"/>
      <w:r w:rsidR="00582410" w:rsidRPr="00055C57">
        <w:t>find</w:t>
      </w:r>
      <w:proofErr w:type="spellEnd"/>
      <w:r w:rsidR="00582410" w:rsidRPr="00055C57">
        <w:t>(</w:t>
      </w:r>
      <w:proofErr w:type="gramEnd"/>
      <w:r w:rsidR="00582410" w:rsidRPr="00055C57">
        <w:t>)</w:t>
      </w:r>
      <w:bookmarkEnd w:id="30"/>
    </w:p>
    <w:p w14:paraId="73C4F104" w14:textId="77777777" w:rsidR="00582410" w:rsidRDefault="00671C67" w:rsidP="00582410">
      <w:pPr>
        <w:pStyle w:val="szdszveg"/>
        <w:keepNext/>
      </w:pPr>
      <w:r>
        <w:rPr>
          <w:noProof/>
          <w:lang w:eastAsia="hu-HU"/>
        </w:rPr>
        <w:drawing>
          <wp:inline distT="0" distB="0" distL="0" distR="0" wp14:anchorId="3B2E4CDC" wp14:editId="4588B085">
            <wp:extent cx="5579110" cy="1082675"/>
            <wp:effectExtent l="0" t="0" r="2540" b="317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serinsert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08AD" w14:textId="6682FE68" w:rsidR="00671C67" w:rsidRDefault="004F024E" w:rsidP="00582410">
      <w:pPr>
        <w:pStyle w:val="szdbracm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31" w:name="_Toc87712969"/>
      <w:r w:rsidR="00582410">
        <w:rPr>
          <w:noProof/>
        </w:rPr>
        <w:t>19</w:t>
      </w:r>
      <w:r>
        <w:rPr>
          <w:noProof/>
        </w:rPr>
        <w:fldChar w:fldCharType="end"/>
      </w:r>
      <w:r w:rsidR="00582410">
        <w:t xml:space="preserve">. ábra: </w:t>
      </w:r>
      <w:r w:rsidR="00582410" w:rsidRPr="00976368">
        <w:t xml:space="preserve">User </w:t>
      </w:r>
      <w:proofErr w:type="spellStart"/>
      <w:proofErr w:type="gramStart"/>
      <w:r w:rsidR="00582410" w:rsidRPr="00976368">
        <w:t>insert</w:t>
      </w:r>
      <w:proofErr w:type="spellEnd"/>
      <w:r w:rsidR="00582410" w:rsidRPr="00976368">
        <w:t>(</w:t>
      </w:r>
      <w:proofErr w:type="gramEnd"/>
      <w:r w:rsidR="00582410" w:rsidRPr="00976368">
        <w:t>)</w:t>
      </w:r>
      <w:bookmarkEnd w:id="31"/>
    </w:p>
    <w:p w14:paraId="14B5FB11" w14:textId="5D52A65F" w:rsidR="005E7509" w:rsidRDefault="005E7509" w:rsidP="00923D7C">
      <w:pPr>
        <w:pStyle w:val="szdszveg"/>
      </w:pPr>
      <w:r>
        <w:t xml:space="preserve">Mivel ezek a modellek az adatbázis kapcsolatokat valósítják meg, a </w:t>
      </w:r>
      <w:proofErr w:type="spellStart"/>
      <w:r>
        <w:t>userController</w:t>
      </w:r>
      <w:proofErr w:type="spellEnd"/>
      <w:r>
        <w:t xml:space="preserve"> osztályban használjuk fel őket. Itt egy </w:t>
      </w:r>
      <w:proofErr w:type="gramStart"/>
      <w:r>
        <w:t>login(</w:t>
      </w:r>
      <w:proofErr w:type="gramEnd"/>
      <w:r>
        <w:t xml:space="preserve">) nevű funkció található, ami </w:t>
      </w:r>
      <w:r w:rsidR="00923D7C">
        <w:t xml:space="preserve">a bejelentkezést valósítja meg, ez például a modell </w:t>
      </w:r>
      <w:proofErr w:type="spellStart"/>
      <w:r w:rsidR="00923D7C">
        <w:t>find</w:t>
      </w:r>
      <w:proofErr w:type="spellEnd"/>
      <w:r w:rsidR="00923D7C">
        <w:t xml:space="preserve">() metódusát használja, és veti össze a bejelentkezési </w:t>
      </w:r>
      <w:proofErr w:type="spellStart"/>
      <w:r w:rsidR="00923D7C">
        <w:t>formban</w:t>
      </w:r>
      <w:proofErr w:type="spellEnd"/>
      <w:r w:rsidR="00923D7C">
        <w:t xml:space="preserve"> található adatokat az adatbázisban lévő, regisztrált felhasználók adataival. Található még ebben az osztályban egy </w:t>
      </w:r>
      <w:proofErr w:type="gramStart"/>
      <w:r w:rsidR="00923D7C">
        <w:t>logout(</w:t>
      </w:r>
      <w:proofErr w:type="gramEnd"/>
      <w:r w:rsidR="00923D7C">
        <w:t xml:space="preserve">) és egy </w:t>
      </w:r>
      <w:proofErr w:type="spellStart"/>
      <w:r w:rsidR="00923D7C">
        <w:t>register</w:t>
      </w:r>
      <w:proofErr w:type="spellEnd"/>
      <w:r w:rsidR="00923D7C">
        <w:t>() metódus is. Az előbbi a futó sessiont állítja le, míg utóbbi a regisztrációt valósítja meg.</w:t>
      </w:r>
    </w:p>
    <w:p w14:paraId="46C5634D" w14:textId="05649592" w:rsidR="00923D7C" w:rsidRDefault="00923D7C" w:rsidP="00923D7C">
      <w:pPr>
        <w:pStyle w:val="szdcmsor3"/>
      </w:pPr>
      <w:bookmarkStart w:id="32" w:name="_Toc87710488"/>
      <w:r>
        <w:t>Vélemények</w:t>
      </w:r>
      <w:bookmarkEnd w:id="32"/>
    </w:p>
    <w:p w14:paraId="634000AF" w14:textId="57B538D7" w:rsidR="00453FEE" w:rsidRDefault="00BA5A78" w:rsidP="000F0A75">
      <w:pPr>
        <w:pStyle w:val="szdszveg"/>
      </w:pPr>
      <w:r>
        <w:t xml:space="preserve">Ha a menüben a News pontot választjuk, akkor a </w:t>
      </w:r>
      <w:proofErr w:type="spellStart"/>
      <w:r>
        <w:t>routes.php</w:t>
      </w:r>
      <w:proofErr w:type="spellEnd"/>
      <w:r>
        <w:t xml:space="preserve"> a </w:t>
      </w:r>
      <w:proofErr w:type="spellStart"/>
      <w:r w:rsidR="00453FEE">
        <w:t>newsController</w:t>
      </w:r>
      <w:proofErr w:type="spellEnd"/>
      <w:r w:rsidR="00453FEE">
        <w:t xml:space="preserve"> osztályt </w:t>
      </w:r>
      <w:proofErr w:type="spellStart"/>
      <w:r w:rsidR="00453FEE">
        <w:t>példányosítja</w:t>
      </w:r>
      <w:proofErr w:type="spellEnd"/>
      <w:r w:rsidR="00453FEE">
        <w:t xml:space="preserve"> és a </w:t>
      </w:r>
      <w:proofErr w:type="spellStart"/>
      <w:proofErr w:type="gramStart"/>
      <w:r w:rsidR="00453FEE">
        <w:t>home</w:t>
      </w:r>
      <w:proofErr w:type="spellEnd"/>
      <w:r w:rsidR="00453FEE">
        <w:t>(</w:t>
      </w:r>
      <w:proofErr w:type="gramEnd"/>
      <w:r w:rsidR="00453FEE">
        <w:t>) funkcióját híja meg, ami betölti az össz</w:t>
      </w:r>
      <w:r w:rsidR="00CA77C2">
        <w:t>es posztot és kommentet. Találh</w:t>
      </w:r>
      <w:r w:rsidR="00453FEE">
        <w:t xml:space="preserve">ató még itt egy </w:t>
      </w:r>
      <w:proofErr w:type="spellStart"/>
      <w:proofErr w:type="gramStart"/>
      <w:r w:rsidR="00453FEE">
        <w:t>error</w:t>
      </w:r>
      <w:proofErr w:type="spellEnd"/>
      <w:r w:rsidR="00453FEE">
        <w:t>(</w:t>
      </w:r>
      <w:proofErr w:type="gramEnd"/>
      <w:r w:rsidR="00453FEE">
        <w:t xml:space="preserve">) metódus, ami hiba esetén jeleníti meg az </w:t>
      </w:r>
      <w:proofErr w:type="spellStart"/>
      <w:r w:rsidR="00453FEE">
        <w:t>error</w:t>
      </w:r>
      <w:proofErr w:type="spellEnd"/>
      <w:r w:rsidR="00453FEE">
        <w:t xml:space="preserve"> nézete. Egy </w:t>
      </w:r>
      <w:proofErr w:type="spellStart"/>
      <w:proofErr w:type="gramStart"/>
      <w:r w:rsidR="00453FEE">
        <w:t>createNews</w:t>
      </w:r>
      <w:proofErr w:type="spellEnd"/>
      <w:r w:rsidR="00453FEE">
        <w:t>(</w:t>
      </w:r>
      <w:proofErr w:type="gramEnd"/>
      <w:r w:rsidR="00453FEE">
        <w:t xml:space="preserve">) funkció ami </w:t>
      </w:r>
      <w:r w:rsidR="000F0A75">
        <w:t xml:space="preserve">egy új posztot hoz létre és egy </w:t>
      </w:r>
      <w:proofErr w:type="spellStart"/>
      <w:r w:rsidR="000F0A75">
        <w:t>creatComment</w:t>
      </w:r>
      <w:proofErr w:type="spellEnd"/>
      <w:r w:rsidR="000F0A75">
        <w:t xml:space="preserve">() ami egy új kommentet. </w:t>
      </w:r>
      <w:proofErr w:type="gramStart"/>
      <w:r w:rsidR="000F0A75">
        <w:t>A</w:t>
      </w:r>
      <w:proofErr w:type="gramEnd"/>
      <w:r w:rsidR="000F0A75">
        <w:t xml:space="preserve"> utóbbi két metódus modellek osztályaiból hív meg funkciókat, így ezeket is meg kell hívnunk a </w:t>
      </w:r>
      <w:proofErr w:type="spellStart"/>
      <w:r w:rsidR="000F0A75">
        <w:t>require</w:t>
      </w:r>
      <w:proofErr w:type="spellEnd"/>
      <w:r w:rsidR="000F0A75">
        <w:t xml:space="preserve"> metódussal még a </w:t>
      </w:r>
      <w:proofErr w:type="spellStart"/>
      <w:r w:rsidR="000F0A75">
        <w:t>routes.php</w:t>
      </w:r>
      <w:proofErr w:type="spellEnd"/>
      <w:r w:rsidR="000F0A75">
        <w:t xml:space="preserve"> fájlban. </w:t>
      </w:r>
    </w:p>
    <w:p w14:paraId="118CC004" w14:textId="32B481AB" w:rsidR="000F0A75" w:rsidRDefault="000F0A75" w:rsidP="000F0A75">
      <w:pPr>
        <w:pStyle w:val="szdszveg"/>
      </w:pPr>
      <w:r>
        <w:t xml:space="preserve">A Post osztály egy poszt tartalmát és adatait tárolja, ezeket adja át és kéri el az adatbázistól. Három metódusa van, egy </w:t>
      </w:r>
      <w:proofErr w:type="spellStart"/>
      <w:proofErr w:type="gramStart"/>
      <w:r>
        <w:t>all</w:t>
      </w:r>
      <w:proofErr w:type="spellEnd"/>
      <w:r>
        <w:t>(</w:t>
      </w:r>
      <w:proofErr w:type="gramEnd"/>
      <w:r>
        <w:t xml:space="preserve">) ami </w:t>
      </w:r>
      <w:r w:rsidR="00CA77C2">
        <w:t>lekérdezi</w:t>
      </w:r>
      <w:r>
        <w:t xml:space="preserve"> az összes posztot majd vissza </w:t>
      </w:r>
      <w:r>
        <w:lastRenderedPageBreak/>
        <w:t xml:space="preserve">adja azokat. Egy </w:t>
      </w:r>
      <w:proofErr w:type="spellStart"/>
      <w:proofErr w:type="gramStart"/>
      <w:r>
        <w:t>find</w:t>
      </w:r>
      <w:proofErr w:type="spellEnd"/>
      <w:r>
        <w:t>(</w:t>
      </w:r>
      <w:proofErr w:type="gramEnd"/>
      <w:r>
        <w:t xml:space="preserve">) aminek bemeneti értéke egy </w:t>
      </w:r>
      <w:proofErr w:type="spellStart"/>
      <w:r>
        <w:t>id</w:t>
      </w:r>
      <w:proofErr w:type="spellEnd"/>
      <w:r>
        <w:t xml:space="preserve">, ez alapján keresi ki az adott posztot. És végül egy </w:t>
      </w:r>
      <w:proofErr w:type="spellStart"/>
      <w:proofErr w:type="gramStart"/>
      <w:r>
        <w:t>insertNews</w:t>
      </w:r>
      <w:proofErr w:type="spellEnd"/>
      <w:r>
        <w:t>(</w:t>
      </w:r>
      <w:proofErr w:type="gramEnd"/>
      <w:r>
        <w:t>), ami az új poszt tartalmát és adatait adja az adatbázishoz.  A Comment osztály ehhez nagyon hasonló. A kommenteket tárolja, és azokkal készít lekérdez</w:t>
      </w:r>
      <w:r w:rsidR="00CA77C2">
        <w:t xml:space="preserve">éseket. Az </w:t>
      </w:r>
      <w:proofErr w:type="spellStart"/>
      <w:proofErr w:type="gramStart"/>
      <w:r w:rsidR="00CA77C2">
        <w:t>all</w:t>
      </w:r>
      <w:proofErr w:type="spellEnd"/>
      <w:r w:rsidR="00CA77C2">
        <w:t>(</w:t>
      </w:r>
      <w:proofErr w:type="gramEnd"/>
      <w:r w:rsidR="00CA77C2">
        <w:t>) metódus vissza</w:t>
      </w:r>
      <w:r>
        <w:t xml:space="preserve">adja az összes kommentet. A </w:t>
      </w:r>
      <w:proofErr w:type="spellStart"/>
      <w:proofErr w:type="gramStart"/>
      <w:r>
        <w:t>find</w:t>
      </w:r>
      <w:proofErr w:type="spellEnd"/>
      <w:r>
        <w:t>(</w:t>
      </w:r>
      <w:proofErr w:type="gramEnd"/>
      <w:r>
        <w:t xml:space="preserve">) funkció itt azt várja értékül, hogy melyik </w:t>
      </w:r>
      <w:proofErr w:type="spellStart"/>
      <w:r w:rsidR="005B018C">
        <w:t>id-jű</w:t>
      </w:r>
      <w:proofErr w:type="spellEnd"/>
      <w:r w:rsidR="005B018C">
        <w:t xml:space="preserve"> poszthoz lett </w:t>
      </w:r>
      <w:r w:rsidR="00CA77C2">
        <w:t>hozzá szólva</w:t>
      </w:r>
      <w:r w:rsidR="005B018C">
        <w:t xml:space="preserve">. Végül az </w:t>
      </w:r>
      <w:proofErr w:type="spellStart"/>
      <w:proofErr w:type="gramStart"/>
      <w:r w:rsidR="005B018C">
        <w:t>insertComment</w:t>
      </w:r>
      <w:proofErr w:type="spellEnd"/>
      <w:r w:rsidR="005B018C">
        <w:t>(</w:t>
      </w:r>
      <w:proofErr w:type="gramEnd"/>
      <w:r w:rsidR="005B018C">
        <w:t xml:space="preserve">) az adatbázishoz adja az adott komment adatait.   </w:t>
      </w:r>
    </w:p>
    <w:p w14:paraId="6DF56B33" w14:textId="77BC48D8" w:rsidR="00453FEE" w:rsidRDefault="00453FEE" w:rsidP="00453FEE">
      <w:pPr>
        <w:pStyle w:val="szdcmsor3"/>
      </w:pPr>
      <w:bookmarkStart w:id="33" w:name="_Toc87710489"/>
      <w:r>
        <w:t>SOAP szolgáltatás</w:t>
      </w:r>
      <w:bookmarkEnd w:id="33"/>
    </w:p>
    <w:p w14:paraId="0453CF06" w14:textId="77777777" w:rsidR="00A55658" w:rsidRDefault="005B018C" w:rsidP="005B018C">
      <w:pPr>
        <w:pStyle w:val="szdszveg"/>
      </w:pPr>
      <w:r>
        <w:t xml:space="preserve">A Webservice menüpontra kattintva a </w:t>
      </w:r>
      <w:proofErr w:type="spellStart"/>
      <w:r>
        <w:t>WebserviceController</w:t>
      </w:r>
      <w:proofErr w:type="spellEnd"/>
      <w:r>
        <w:t xml:space="preserve"> osztály lesz </w:t>
      </w:r>
      <w:proofErr w:type="spellStart"/>
      <w:r>
        <w:t>példányosítva</w:t>
      </w:r>
      <w:proofErr w:type="spellEnd"/>
      <w:r>
        <w:t xml:space="preserve">. Jól látszik, hogy a </w:t>
      </w:r>
      <w:proofErr w:type="spellStart"/>
      <w:r>
        <w:t>webservice.php</w:t>
      </w:r>
      <w:proofErr w:type="spellEnd"/>
      <w:r>
        <w:t xml:space="preserve"> modellt nem hívja meg a </w:t>
      </w:r>
      <w:proofErr w:type="spellStart"/>
      <w:r>
        <w:t>routes.php</w:t>
      </w:r>
      <w:proofErr w:type="spellEnd"/>
      <w:r>
        <w:t xml:space="preserve"> fájl, mégis betölt az oldal a SOAP szolgáltatásnak köszönthetően. A kontrollernek egy </w:t>
      </w:r>
      <w:proofErr w:type="gramStart"/>
      <w:r>
        <w:t>show(</w:t>
      </w:r>
      <w:proofErr w:type="gramEnd"/>
      <w:r>
        <w:t xml:space="preserve">) függvénye van, ami létrehozza a SOAP kapcsolatot a szerverrel, ami jelen esetben a </w:t>
      </w:r>
      <w:proofErr w:type="spellStart"/>
      <w:r>
        <w:t>webservice.php</w:t>
      </w:r>
      <w:proofErr w:type="spellEnd"/>
      <w:r>
        <w:t xml:space="preserve"> modell. Ezután meghívja annak metódusait és </w:t>
      </w:r>
      <w:r w:rsidR="00A55658">
        <w:t xml:space="preserve">megjeleníti, a </w:t>
      </w:r>
      <w:proofErr w:type="spellStart"/>
      <w:r w:rsidR="00A55658">
        <w:t>views</w:t>
      </w:r>
      <w:proofErr w:type="spellEnd"/>
      <w:r w:rsidR="00A55658">
        <w:t>/webservice/</w:t>
      </w:r>
      <w:proofErr w:type="spellStart"/>
      <w:r w:rsidR="00A55658">
        <w:t>show.php</w:t>
      </w:r>
      <w:proofErr w:type="spellEnd"/>
      <w:r w:rsidR="00A55658">
        <w:t xml:space="preserve"> nézeten keresztül. Itt az oldal leírása található HTML kóddal és a modellből visszakapott értékek jellenek meg táblázatos alakban. </w:t>
      </w:r>
    </w:p>
    <w:p w14:paraId="799C3BB9" w14:textId="32AFDF11" w:rsidR="005B018C" w:rsidRDefault="00A55658" w:rsidP="005B018C">
      <w:pPr>
        <w:pStyle w:val="szdszveg"/>
      </w:pPr>
      <w:r>
        <w:t xml:space="preserve">A </w:t>
      </w:r>
      <w:proofErr w:type="spellStart"/>
      <w:r>
        <w:t>webservice.php</w:t>
      </w:r>
      <w:proofErr w:type="spellEnd"/>
      <w:r>
        <w:t xml:space="preserve"> modell egy egyszerű SOAP webszervízt valósít meg. Három metódus található benne, ami az adatbázis 3 táblájának összes értékét visszaadja táblánként. A </w:t>
      </w:r>
      <w:proofErr w:type="spellStart"/>
      <w:proofErr w:type="gramStart"/>
      <w:r>
        <w:t>getgep</w:t>
      </w:r>
      <w:proofErr w:type="spellEnd"/>
      <w:r>
        <w:t>(</w:t>
      </w:r>
      <w:proofErr w:type="gramEnd"/>
      <w:r>
        <w:t xml:space="preserve">) a </w:t>
      </w:r>
      <w:proofErr w:type="spellStart"/>
      <w:r>
        <w:t>gep</w:t>
      </w:r>
      <w:proofErr w:type="spellEnd"/>
      <w:r>
        <w:t xml:space="preserve"> táblát,</w:t>
      </w:r>
      <w:r w:rsidR="005B018C">
        <w:t xml:space="preserve"> </w:t>
      </w:r>
      <w:r>
        <w:t xml:space="preserve">a </w:t>
      </w:r>
      <w:proofErr w:type="spellStart"/>
      <w:r>
        <w:t>getszoftver</w:t>
      </w:r>
      <w:proofErr w:type="spellEnd"/>
      <w:r>
        <w:t xml:space="preserve">() a szoftver táblát, a </w:t>
      </w:r>
      <w:proofErr w:type="spellStart"/>
      <w:r>
        <w:t>gettelepites</w:t>
      </w:r>
      <w:proofErr w:type="spellEnd"/>
      <w:r>
        <w:t xml:space="preserve">() pedig a </w:t>
      </w:r>
      <w:proofErr w:type="spellStart"/>
      <w:r>
        <w:t>telepites</w:t>
      </w:r>
      <w:proofErr w:type="spellEnd"/>
      <w:r>
        <w:t xml:space="preserve"> táblát.</w:t>
      </w:r>
    </w:p>
    <w:p w14:paraId="200D584F" w14:textId="117EEF15" w:rsidR="00A55658" w:rsidRDefault="00A55658" w:rsidP="005B018C">
      <w:pPr>
        <w:pStyle w:val="szdszveg"/>
      </w:pPr>
      <w:r>
        <w:t xml:space="preserve">Majd az osztály végén állítjuk be a SOAP </w:t>
      </w:r>
      <w:proofErr w:type="gramStart"/>
      <w:r>
        <w:t>szolgáltatást.(</w:t>
      </w:r>
      <w:proofErr w:type="gramEnd"/>
      <w:r>
        <w:t>20. ábra)</w:t>
      </w:r>
    </w:p>
    <w:p w14:paraId="3A64A464" w14:textId="77777777" w:rsidR="00582410" w:rsidRDefault="004F024E" w:rsidP="00582410">
      <w:pPr>
        <w:pStyle w:val="szdszveg"/>
        <w:keepNext/>
      </w:pPr>
      <w:r>
        <w:pict w14:anchorId="422A3342">
          <v:shape id="_x0000_i1026" type="#_x0000_t75" style="width:438.55pt;height:68.75pt">
            <v:imagedata r:id="rId33" o:title="soap"/>
          </v:shape>
        </w:pict>
      </w:r>
    </w:p>
    <w:p w14:paraId="4DA6B5D8" w14:textId="3BC63FC3" w:rsidR="00A55658" w:rsidRPr="00453FEE" w:rsidRDefault="004F024E" w:rsidP="00582410">
      <w:pPr>
        <w:pStyle w:val="szdbracm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34" w:name="_Toc87712970"/>
      <w:r w:rsidR="00582410">
        <w:rPr>
          <w:noProof/>
        </w:rPr>
        <w:t>20</w:t>
      </w:r>
      <w:r>
        <w:rPr>
          <w:noProof/>
        </w:rPr>
        <w:fldChar w:fldCharType="end"/>
      </w:r>
      <w:r w:rsidR="00582410">
        <w:t>. ábra</w:t>
      </w:r>
      <w:r w:rsidR="00582410" w:rsidRPr="00E7502A">
        <w:t>: SOAP Szerver</w:t>
      </w:r>
      <w:bookmarkEnd w:id="34"/>
    </w:p>
    <w:p w14:paraId="488E5A49" w14:textId="3FC2D146" w:rsidR="00A55658" w:rsidRDefault="000E4406" w:rsidP="00A55658">
      <w:pPr>
        <w:pStyle w:val="szdcmsor3"/>
      </w:pPr>
      <w:bookmarkStart w:id="35" w:name="_Toc87710490"/>
      <w:r>
        <w:t>Magyar Nemzeti Bank SOAP</w:t>
      </w:r>
      <w:bookmarkEnd w:id="35"/>
    </w:p>
    <w:p w14:paraId="2FE34625" w14:textId="28D1BCAF" w:rsidR="000E4406" w:rsidRDefault="000E4406" w:rsidP="000E4406">
      <w:pPr>
        <w:pStyle w:val="szdszveg"/>
      </w:pPr>
      <w:r>
        <w:t xml:space="preserve">Az utolsó menüpont az Exchange </w:t>
      </w:r>
      <w:proofErr w:type="spellStart"/>
      <w:r>
        <w:t>Rate</w:t>
      </w:r>
      <w:proofErr w:type="spellEnd"/>
      <w:r>
        <w:t xml:space="preserve">, itt az </w:t>
      </w:r>
      <w:proofErr w:type="spellStart"/>
      <w:r>
        <w:t>ExchangerateController</w:t>
      </w:r>
      <w:proofErr w:type="spellEnd"/>
      <w:r>
        <w:t xml:space="preserve"> osztályt </w:t>
      </w:r>
      <w:proofErr w:type="spellStart"/>
      <w:r>
        <w:t>pédányosítjuk</w:t>
      </w:r>
      <w:proofErr w:type="spellEnd"/>
      <w:r>
        <w:t>. A Magyar Nemzeti Bank</w:t>
      </w:r>
      <w:r w:rsidR="00CB79D9">
        <w:t xml:space="preserve"> (továbbiakban MNB)</w:t>
      </w:r>
      <w:r>
        <w:t xml:space="preserve"> SOAP szolgáltatását kellett használnunk, amit a beépíte</w:t>
      </w:r>
      <w:r w:rsidR="00CA77C2">
        <w:t xml:space="preserve">tt </w:t>
      </w:r>
      <w:proofErr w:type="spellStart"/>
      <w:r w:rsidR="00CA77C2">
        <w:t>SoapClient</w:t>
      </w:r>
      <w:proofErr w:type="spellEnd"/>
      <w:r w:rsidR="00CA77C2">
        <w:t xml:space="preserve"> függvény segítségével </w:t>
      </w:r>
      <w:proofErr w:type="spellStart"/>
      <w:proofErr w:type="gramStart"/>
      <w:r w:rsidR="00CA77C2">
        <w:t>példányosítottunk</w:t>
      </w:r>
      <w:proofErr w:type="spellEnd"/>
      <w:r w:rsidR="00CA77C2">
        <w:t>.</w:t>
      </w:r>
      <w:r>
        <w:t>.</w:t>
      </w:r>
      <w:proofErr w:type="gramEnd"/>
      <w:r>
        <w:t xml:space="preserve"> Először a </w:t>
      </w:r>
      <w:proofErr w:type="gramStart"/>
      <w:r>
        <w:t>show(</w:t>
      </w:r>
      <w:proofErr w:type="gramEnd"/>
      <w:r>
        <w:t>)</w:t>
      </w:r>
      <w:r w:rsidR="00CB79D9">
        <w:t xml:space="preserve"> funkció fut le ha megnyitjuk ezt az oldalt. Itt kérést küldünk az </w:t>
      </w:r>
      <w:r w:rsidR="00CA77C2">
        <w:t>MNB-nek,</w:t>
      </w:r>
      <w:r w:rsidR="00CB79D9">
        <w:t xml:space="preserve"> ami a lekérdezhető valutákat és az kezdő és vég dátumot adja vissza. Ezután meghívjuk a </w:t>
      </w:r>
      <w:proofErr w:type="spellStart"/>
      <w:r w:rsidR="00CB79D9">
        <w:t>views</w:t>
      </w:r>
      <w:proofErr w:type="spellEnd"/>
      <w:r w:rsidR="00CB79D9">
        <w:t>/</w:t>
      </w:r>
      <w:proofErr w:type="spellStart"/>
      <w:r w:rsidR="00CB79D9">
        <w:t>exchangerate</w:t>
      </w:r>
      <w:proofErr w:type="spellEnd"/>
      <w:r w:rsidR="00CB79D9">
        <w:t>/</w:t>
      </w:r>
      <w:proofErr w:type="spellStart"/>
      <w:r w:rsidR="00CB79D9">
        <w:t>show.php</w:t>
      </w:r>
      <w:proofErr w:type="spellEnd"/>
      <w:r w:rsidR="00CB79D9">
        <w:t xml:space="preserve"> nézetet, ami megjeleníti ezeket a valutákat lenyíló listában, ahonnan választhat a felhasználó. Majd ezek a valutákat és a kiválasztott dátumot ismét </w:t>
      </w:r>
      <w:r w:rsidR="00CA77C2">
        <w:t>visszaadjuk</w:t>
      </w:r>
      <w:r w:rsidR="00CB79D9">
        <w:t xml:space="preserve"> az </w:t>
      </w:r>
      <w:proofErr w:type="spellStart"/>
      <w:r w:rsidR="00CB79D9">
        <w:t>exchangerateC</w:t>
      </w:r>
      <w:r w:rsidR="00CA77C2">
        <w:t>ontrollernek</w:t>
      </w:r>
      <w:proofErr w:type="spellEnd"/>
      <w:r w:rsidR="00CA77C2">
        <w:t>. A</w:t>
      </w:r>
      <w:r w:rsidR="00CB79D9">
        <w:t xml:space="preserve">ttól függően, hogy a felhasználó egy napra vagy az egész hónapra akar keresni, az a funkció fog lefutni. Adott napi keresésnél az </w:t>
      </w:r>
      <w:proofErr w:type="spellStart"/>
      <w:proofErr w:type="gramStart"/>
      <w:r w:rsidR="00CB79D9">
        <w:lastRenderedPageBreak/>
        <w:t>exchange</w:t>
      </w:r>
      <w:proofErr w:type="spellEnd"/>
      <w:r w:rsidR="00CB79D9">
        <w:t>(</w:t>
      </w:r>
      <w:proofErr w:type="gramEnd"/>
      <w:r w:rsidR="00CB79D9">
        <w:t xml:space="preserve">) ami adott napra adj vissza a kért valuta értékét. Míg ha bejelölik a havi </w:t>
      </w:r>
      <w:r w:rsidR="00CA77C2">
        <w:t>nézetet,</w:t>
      </w:r>
      <w:r w:rsidR="00CB79D9">
        <w:t xml:space="preserve"> akkor az </w:t>
      </w:r>
      <w:proofErr w:type="spellStart"/>
      <w:proofErr w:type="gramStart"/>
      <w:r w:rsidR="00CB79D9">
        <w:t>exchangeMonth</w:t>
      </w:r>
      <w:proofErr w:type="spellEnd"/>
      <w:r w:rsidR="00CB79D9">
        <w:t>(</w:t>
      </w:r>
      <w:proofErr w:type="gramEnd"/>
      <w:r w:rsidR="00CB79D9">
        <w:t>), ami az egész havi lebontásban adja vissza, majd táblázatban és grafikonon is megjeleníti.</w:t>
      </w:r>
      <w:r w:rsidR="0038351F">
        <w:t xml:space="preserve"> A </w:t>
      </w:r>
      <w:proofErr w:type="gramStart"/>
      <w:r w:rsidR="0038351F">
        <w:t>show(</w:t>
      </w:r>
      <w:proofErr w:type="gramEnd"/>
      <w:r w:rsidR="0038351F">
        <w:t xml:space="preserve">) nézet végén található a </w:t>
      </w:r>
      <w:proofErr w:type="spellStart"/>
      <w:r w:rsidR="0038351F">
        <w:t>Highcharts</w:t>
      </w:r>
      <w:proofErr w:type="spellEnd"/>
      <w:r w:rsidR="0038351F">
        <w:t xml:space="preserve"> könyvtárral készített grafikon.</w:t>
      </w:r>
    </w:p>
    <w:p w14:paraId="79406A36" w14:textId="550CF7CE" w:rsidR="0038351F" w:rsidRDefault="0038351F" w:rsidP="0038351F">
      <w:pPr>
        <w:pStyle w:val="szdcmsor2"/>
      </w:pPr>
      <w:bookmarkStart w:id="36" w:name="_Toc87710491"/>
      <w:r>
        <w:t>Fejlesztési lehetőségek</w:t>
      </w:r>
      <w:bookmarkEnd w:id="36"/>
    </w:p>
    <w:p w14:paraId="6D8B7865" w14:textId="21A5AEFB" w:rsidR="0038351F" w:rsidRDefault="0038351F" w:rsidP="0038351F">
      <w:pPr>
        <w:pStyle w:val="szdszveg"/>
      </w:pPr>
      <w:r>
        <w:t xml:space="preserve">További fejlesztést több oldal is igényelne. Ilyen például a News lap, ahol nincs mód a kommentek és vélemények törlésére vagy módosítására. Ezen kívül a SOAP szerviz jelenleg csak a 3 adatbázis teljes tartalmát adja vissza. Ezt lehetne bővíteni különböző </w:t>
      </w:r>
      <w:r w:rsidR="00657D2D">
        <w:t xml:space="preserve">lekérdezésekkel. Az MNB klienst is további lehetőségekkel lehetne bővíteni. </w:t>
      </w:r>
    </w:p>
    <w:p w14:paraId="6C369A5D" w14:textId="139D6A57" w:rsidR="00657D2D" w:rsidRDefault="00657D2D" w:rsidP="00657D2D">
      <w:pPr>
        <w:pStyle w:val="szdcmsor2"/>
      </w:pPr>
      <w:bookmarkStart w:id="37" w:name="_Toc87710492"/>
      <w:r>
        <w:t>Tesztelés</w:t>
      </w:r>
      <w:bookmarkEnd w:id="37"/>
      <w:r>
        <w:t xml:space="preserve"> </w:t>
      </w:r>
    </w:p>
    <w:p w14:paraId="190553B0" w14:textId="4E9E2BA3" w:rsidR="00657D2D" w:rsidRDefault="00657D2D" w:rsidP="00657D2D">
      <w:pPr>
        <w:pStyle w:val="szdszveg"/>
      </w:pPr>
      <w:r>
        <w:t>A weboldal</w:t>
      </w:r>
      <w:r w:rsidR="00CA77C2">
        <w:t xml:space="preserve"> egyes részeit külön teszteltük</w:t>
      </w:r>
      <w:r>
        <w:t xml:space="preserve"> manuális</w:t>
      </w:r>
      <w:r w:rsidR="00CA77C2">
        <w:t>an,</w:t>
      </w:r>
      <w:r>
        <w:t xml:space="preserve"> próbálkozások után tártunk fel pár hibát. Ezek elkerülése érdekében a News oldalon ne tudjuk üresen elküldeni a </w:t>
      </w:r>
      <w:proofErr w:type="gramStart"/>
      <w:r>
        <w:t>kommenteket.(</w:t>
      </w:r>
      <w:proofErr w:type="gramEnd"/>
      <w:r>
        <w:t>21. ábra)</w:t>
      </w:r>
    </w:p>
    <w:p w14:paraId="202F5F09" w14:textId="77777777" w:rsidR="00582410" w:rsidRDefault="00657D2D" w:rsidP="00582410">
      <w:pPr>
        <w:pStyle w:val="szdszveg"/>
        <w:keepNext/>
      </w:pPr>
      <w:r>
        <w:rPr>
          <w:noProof/>
          <w:lang w:eastAsia="hu-HU"/>
        </w:rPr>
        <w:drawing>
          <wp:inline distT="0" distB="0" distL="0" distR="0" wp14:anchorId="45DD3A7C" wp14:editId="50B1582A">
            <wp:extent cx="5579110" cy="1614170"/>
            <wp:effectExtent l="0" t="0" r="2540" b="508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resmezo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5EB4" w14:textId="6A6C3B39" w:rsidR="00657D2D" w:rsidRDefault="004F024E" w:rsidP="00582410">
      <w:pPr>
        <w:pStyle w:val="szdbracm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38" w:name="_Toc87712971"/>
      <w:r w:rsidR="00582410">
        <w:rPr>
          <w:noProof/>
        </w:rPr>
        <w:t>21</w:t>
      </w:r>
      <w:r>
        <w:rPr>
          <w:noProof/>
        </w:rPr>
        <w:fldChar w:fldCharType="end"/>
      </w:r>
      <w:r w:rsidR="00582410">
        <w:t>. ábra</w:t>
      </w:r>
      <w:r w:rsidR="00582410" w:rsidRPr="00E22387">
        <w:t>: Üres mező</w:t>
      </w:r>
      <w:bookmarkEnd w:id="38"/>
    </w:p>
    <w:p w14:paraId="674A1F9E" w14:textId="4D35E00B" w:rsidR="00657D2D" w:rsidRPr="00657D2D" w:rsidRDefault="00657D2D" w:rsidP="00657D2D">
      <w:pPr>
        <w:pStyle w:val="szdszveg"/>
      </w:pPr>
      <w:r>
        <w:t xml:space="preserve">Az </w:t>
      </w:r>
      <w:proofErr w:type="spellStart"/>
      <w:r>
        <w:t>Exchane</w:t>
      </w:r>
      <w:proofErr w:type="spellEnd"/>
      <w:r>
        <w:t xml:space="preserve"> </w:t>
      </w:r>
      <w:proofErr w:type="spellStart"/>
      <w:r>
        <w:t>R</w:t>
      </w:r>
      <w:r w:rsidR="00676F87">
        <w:t>ate</w:t>
      </w:r>
      <w:proofErr w:type="spellEnd"/>
      <w:r w:rsidR="00676F87">
        <w:t xml:space="preserve"> lapon is így került be két hiba üzenet is, az </w:t>
      </w:r>
      <w:r w:rsidR="00CA77C2">
        <w:t>egyik,</w:t>
      </w:r>
      <w:r w:rsidR="00676F87">
        <w:t xml:space="preserve"> ha a felhasználó hibás vagy kevés adatot ad </w:t>
      </w:r>
      <w:proofErr w:type="gramStart"/>
      <w:r w:rsidR="00676F87">
        <w:t>meg.(</w:t>
      </w:r>
      <w:proofErr w:type="gramEnd"/>
      <w:r w:rsidR="00676F87">
        <w:t xml:space="preserve">22. ábra) A másik pedig, hogy nem minden nap történt jegyzés az MNB-nél, és ilyenkor hibával tért vissza a SOAP szerver, de ez kezelve lett, így </w:t>
      </w:r>
      <w:r w:rsidR="00CA77C2">
        <w:t>m</w:t>
      </w:r>
      <w:r w:rsidR="00676F87">
        <w:t xml:space="preserve">ár csak egy üzenet látszódik.(23. ábra) </w:t>
      </w:r>
    </w:p>
    <w:p w14:paraId="4C866C75" w14:textId="77777777" w:rsidR="00582410" w:rsidRDefault="00676F87" w:rsidP="00582410">
      <w:pPr>
        <w:pStyle w:val="szdszveg"/>
        <w:keepNext/>
      </w:pPr>
      <w:r>
        <w:rPr>
          <w:noProof/>
          <w:lang w:eastAsia="hu-HU"/>
        </w:rPr>
        <w:lastRenderedPageBreak/>
        <w:drawing>
          <wp:inline distT="0" distB="0" distL="0" distR="0" wp14:anchorId="5C9974AF" wp14:editId="364B11F5">
            <wp:extent cx="5579110" cy="2527300"/>
            <wp:effectExtent l="0" t="0" r="2540" b="635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rongipu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9F3B" w14:textId="10217887" w:rsidR="00657D2D" w:rsidRDefault="004F024E" w:rsidP="00582410">
      <w:pPr>
        <w:pStyle w:val="szdbracm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39" w:name="_Toc87712972"/>
      <w:r w:rsidR="00582410">
        <w:rPr>
          <w:noProof/>
        </w:rPr>
        <w:t>22</w:t>
      </w:r>
      <w:r>
        <w:rPr>
          <w:noProof/>
        </w:rPr>
        <w:fldChar w:fldCharType="end"/>
      </w:r>
      <w:r w:rsidR="00582410">
        <w:t>. ábra</w:t>
      </w:r>
      <w:r w:rsidR="00582410" w:rsidRPr="004624D2">
        <w:t>: Helytelen adatok.</w:t>
      </w:r>
      <w:bookmarkEnd w:id="39"/>
    </w:p>
    <w:p w14:paraId="44118C31" w14:textId="77777777" w:rsidR="00582410" w:rsidRDefault="00676F87" w:rsidP="00582410">
      <w:pPr>
        <w:pStyle w:val="szdszveg"/>
        <w:keepNext/>
      </w:pPr>
      <w:r>
        <w:rPr>
          <w:noProof/>
          <w:lang w:eastAsia="hu-HU"/>
        </w:rPr>
        <w:drawing>
          <wp:inline distT="0" distB="0" distL="0" distR="0" wp14:anchorId="7DDF3FA7" wp14:editId="50C7B5FD">
            <wp:extent cx="5579110" cy="2449195"/>
            <wp:effectExtent l="0" t="0" r="2540" b="825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norateday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4B53" w14:textId="159F7C63" w:rsidR="00676F87" w:rsidRDefault="004F024E" w:rsidP="00582410">
      <w:pPr>
        <w:pStyle w:val="szdbracm"/>
      </w:pPr>
      <w:r>
        <w:fldChar w:fldCharType="begin"/>
      </w:r>
      <w:r>
        <w:instrText xml:space="preserve"> SEQ ábra </w:instrText>
      </w:r>
      <w:r>
        <w:instrText xml:space="preserve">\* ARABIC </w:instrText>
      </w:r>
      <w:r>
        <w:fldChar w:fldCharType="separate"/>
      </w:r>
      <w:bookmarkStart w:id="40" w:name="_Toc87712973"/>
      <w:r w:rsidR="00582410">
        <w:rPr>
          <w:noProof/>
        </w:rPr>
        <w:t>23</w:t>
      </w:r>
      <w:r>
        <w:rPr>
          <w:noProof/>
        </w:rPr>
        <w:fldChar w:fldCharType="end"/>
      </w:r>
      <w:r w:rsidR="00582410">
        <w:t>. ábra</w:t>
      </w:r>
      <w:r w:rsidR="00582410" w:rsidRPr="0024306D">
        <w:t>: Nincs jegyzés</w:t>
      </w:r>
      <w:bookmarkEnd w:id="40"/>
    </w:p>
    <w:p w14:paraId="702F19EF" w14:textId="5A14E742" w:rsidR="00C15EB7" w:rsidRDefault="00676F87" w:rsidP="0038351F">
      <w:pPr>
        <w:pStyle w:val="szdcmsor1"/>
      </w:pPr>
      <w:bookmarkStart w:id="41" w:name="_Toc87710493"/>
      <w:r>
        <w:lastRenderedPageBreak/>
        <w:t>H</w:t>
      </w:r>
      <w:r w:rsidR="00C15EB7" w:rsidRPr="00017A9B">
        <w:t xml:space="preserve">ivatkozások, </w:t>
      </w:r>
      <w:r>
        <w:t>könyvtárak.</w:t>
      </w:r>
      <w:bookmarkEnd w:id="41"/>
    </w:p>
    <w:p w14:paraId="6EF8B76D" w14:textId="39E8F2BA" w:rsidR="00676F87" w:rsidRDefault="00676F87" w:rsidP="00676F87">
      <w:pPr>
        <w:pStyle w:val="szdszveg"/>
      </w:pPr>
      <w:r>
        <w:t xml:space="preserve">A programban használtuk a </w:t>
      </w:r>
      <w:proofErr w:type="spellStart"/>
      <w:r>
        <w:t>Bulma</w:t>
      </w:r>
      <w:proofErr w:type="spellEnd"/>
      <w:r>
        <w:t xml:space="preserve"> nevű CCS </w:t>
      </w:r>
      <w:proofErr w:type="spellStart"/>
      <w:r>
        <w:t>frameworkot</w:t>
      </w:r>
      <w:proofErr w:type="spellEnd"/>
      <w:r>
        <w:t xml:space="preserve"> a nézet elkészítéséhez. </w:t>
      </w:r>
    </w:p>
    <w:p w14:paraId="38B4AA87" w14:textId="6B837CD5" w:rsidR="00676F87" w:rsidRDefault="00676F87" w:rsidP="00676F87">
      <w:pPr>
        <w:pStyle w:val="szdfelsorols"/>
      </w:pPr>
      <w:r>
        <w:t xml:space="preserve">Link: </w:t>
      </w:r>
      <w:hyperlink r:id="rId37" w:history="1">
        <w:r w:rsidRPr="00676F87">
          <w:rPr>
            <w:rStyle w:val="Hiperhivatkozs"/>
          </w:rPr>
          <w:t>https://bulma.io/</w:t>
        </w:r>
      </w:hyperlink>
    </w:p>
    <w:p w14:paraId="2E58DB2F" w14:textId="37C0AAE9" w:rsidR="00676F87" w:rsidRDefault="00676F87" w:rsidP="00676F87">
      <w:pPr>
        <w:pStyle w:val="szdfelsorols"/>
      </w:pPr>
      <w:r>
        <w:t xml:space="preserve">Csatolás: </w:t>
      </w:r>
      <w:hyperlink r:id="rId38" w:history="1">
        <w:r w:rsidRPr="00800E7F">
          <w:rPr>
            <w:rStyle w:val="Hiperhivatkozs"/>
          </w:rPr>
          <w:t>https://cdn.jsdelivr.net/npm/bulma@0.9.3/css/bulma.min.css</w:t>
        </w:r>
      </w:hyperlink>
    </w:p>
    <w:p w14:paraId="3A4F7DDD" w14:textId="22D03248" w:rsidR="00676F87" w:rsidRDefault="00676F87" w:rsidP="00676F87">
      <w:pPr>
        <w:pStyle w:val="szdszveg"/>
      </w:pPr>
      <w:r>
        <w:t xml:space="preserve">A diagram elkészítéséhez a </w:t>
      </w:r>
      <w:proofErr w:type="spellStart"/>
      <w:r>
        <w:t>Highcharts</w:t>
      </w:r>
      <w:proofErr w:type="spellEnd"/>
      <w:r>
        <w:t xml:space="preserve"> könyvtárat használtuk:</w:t>
      </w:r>
    </w:p>
    <w:p w14:paraId="2825C442" w14:textId="0938AFFE" w:rsidR="00676F87" w:rsidRDefault="00676F87" w:rsidP="00676F87">
      <w:pPr>
        <w:pStyle w:val="szdfelsorols"/>
      </w:pPr>
      <w:r>
        <w:t xml:space="preserve">Link: </w:t>
      </w:r>
      <w:hyperlink r:id="rId39" w:history="1">
        <w:r w:rsidRPr="00800E7F">
          <w:rPr>
            <w:rStyle w:val="Hiperhivatkozs"/>
          </w:rPr>
          <w:t>https://www.highcharts.com/</w:t>
        </w:r>
      </w:hyperlink>
    </w:p>
    <w:p w14:paraId="48EA36FE" w14:textId="53818C9F" w:rsidR="00676F87" w:rsidRDefault="00676F87" w:rsidP="00676F87">
      <w:pPr>
        <w:pStyle w:val="szdfelsorols"/>
      </w:pPr>
      <w:r>
        <w:t xml:space="preserve">Csatolás: </w:t>
      </w:r>
      <w:hyperlink r:id="rId40" w:history="1">
        <w:r w:rsidRPr="00800E7F">
          <w:rPr>
            <w:rStyle w:val="Hiperhivatkozs"/>
          </w:rPr>
          <w:t>https://code.highcharts.com/highcharts.js</w:t>
        </w:r>
      </w:hyperlink>
    </w:p>
    <w:p w14:paraId="1B51B41E" w14:textId="4BE3980F" w:rsidR="00676F87" w:rsidRDefault="00676F87" w:rsidP="00676F87">
      <w:pPr>
        <w:pStyle w:val="szdszveg"/>
      </w:pPr>
      <w:r>
        <w:t xml:space="preserve">A Magyar Nemzeti Bank SOAP szolgáltatás egy </w:t>
      </w:r>
      <w:proofErr w:type="spellStart"/>
      <w:r>
        <w:t>wsdl</w:t>
      </w:r>
      <w:proofErr w:type="spellEnd"/>
      <w:r>
        <w:t xml:space="preserve"> importálással történt:</w:t>
      </w:r>
    </w:p>
    <w:p w14:paraId="754D45AC" w14:textId="069B87E8" w:rsidR="00676F87" w:rsidRDefault="004F024E" w:rsidP="009B69FB">
      <w:pPr>
        <w:pStyle w:val="szdfelsorols"/>
      </w:pPr>
      <w:hyperlink r:id="rId41" w:history="1">
        <w:r w:rsidR="009B69FB" w:rsidRPr="00800E7F">
          <w:rPr>
            <w:rStyle w:val="Hiperhivatkozs"/>
          </w:rPr>
          <w:t>http://www.mnb.hu/arfolyamok.asmx?WSDL</w:t>
        </w:r>
      </w:hyperlink>
    </w:p>
    <w:p w14:paraId="544CE04D" w14:textId="77777777" w:rsidR="009B69FB" w:rsidRDefault="009B69FB" w:rsidP="009B69FB">
      <w:pPr>
        <w:pStyle w:val="szdszveg"/>
      </w:pPr>
      <w:r>
        <w:t>A projekthez a GitHub verziókezelőt használtuk:</w:t>
      </w:r>
    </w:p>
    <w:p w14:paraId="41BE5637" w14:textId="77811D78" w:rsidR="009B69FB" w:rsidRDefault="009B69FB" w:rsidP="00230FBE">
      <w:pPr>
        <w:pStyle w:val="szdfelsorols"/>
      </w:pPr>
      <w:r>
        <w:t xml:space="preserve">Link: </w:t>
      </w:r>
      <w:hyperlink r:id="rId42" w:history="1">
        <w:r w:rsidR="00230FBE" w:rsidRPr="00230FBE">
          <w:rPr>
            <w:rStyle w:val="Hiperhivatkozs"/>
          </w:rPr>
          <w:t>https://github.com/atjager/web2bead1</w:t>
        </w:r>
      </w:hyperlink>
    </w:p>
    <w:p w14:paraId="2F547B82" w14:textId="52D852B0" w:rsidR="00230FBE" w:rsidRDefault="00230FBE" w:rsidP="00230FBE">
      <w:pPr>
        <w:pStyle w:val="szdszveg"/>
      </w:pPr>
      <w:r>
        <w:t>A projektet internetes tárhelyen is megvalósítottuk:</w:t>
      </w:r>
    </w:p>
    <w:p w14:paraId="4FE91A67" w14:textId="1B13F2DE" w:rsidR="00230FBE" w:rsidRDefault="00230FBE" w:rsidP="00230FBE">
      <w:pPr>
        <w:pStyle w:val="szdfelsorols"/>
      </w:pPr>
      <w:r>
        <w:t xml:space="preserve">Link: </w:t>
      </w:r>
      <w:hyperlink r:id="rId43" w:history="1">
        <w:r w:rsidRPr="0071138F">
          <w:rPr>
            <w:rStyle w:val="Hiperhivatkozs"/>
          </w:rPr>
          <w:t>http://web2bead1.nhely.hu/</w:t>
        </w:r>
      </w:hyperlink>
    </w:p>
    <w:p w14:paraId="7D78AE32" w14:textId="3B0AFFDB" w:rsidR="00582410" w:rsidRDefault="00582410">
      <w:r>
        <w:br w:type="page"/>
      </w:r>
    </w:p>
    <w:p w14:paraId="300636DF" w14:textId="699BDD31" w:rsidR="00582410" w:rsidRPr="00676F87" w:rsidRDefault="00582410" w:rsidP="00582410">
      <w:pPr>
        <w:pStyle w:val="szdcmsortartalomjegyzk"/>
      </w:pPr>
      <w:r>
        <w:lastRenderedPageBreak/>
        <w:t>Ábrajegyzék</w:t>
      </w:r>
    </w:p>
    <w:p w14:paraId="1A51CE61" w14:textId="7946FD13" w:rsidR="00582410" w:rsidRDefault="00582410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87712951" w:history="1">
        <w:r w:rsidRPr="00177CB7">
          <w:rPr>
            <w:rStyle w:val="Hiperhivatkozs"/>
            <w:noProof/>
          </w:rPr>
          <w:t>1. ábra:  Mappa szerkezet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_Toc87712951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67254C" w14:textId="2CFAF2F5" w:rsidR="00582410" w:rsidRDefault="004F024E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87712952" w:history="1">
        <w:r w:rsidR="00582410" w:rsidRPr="00177CB7">
          <w:rPr>
            <w:rStyle w:val="Hiperhivatkozs"/>
            <w:noProof/>
          </w:rPr>
          <w:t>2. ábra: Kezdőlap</w:t>
        </w:r>
        <w:r w:rsidR="00582410">
          <w:rPr>
            <w:noProof/>
            <w:webHidden/>
          </w:rPr>
          <w:tab/>
        </w:r>
        <w:r w:rsidR="00582410">
          <w:rPr>
            <w:noProof/>
            <w:webHidden/>
          </w:rPr>
          <w:fldChar w:fldCharType="begin"/>
        </w:r>
        <w:r w:rsidR="00582410">
          <w:rPr>
            <w:noProof/>
            <w:webHidden/>
          </w:rPr>
          <w:instrText xml:space="preserve"> PAGEREF _Toc87712952 \h </w:instrText>
        </w:r>
        <w:r w:rsidR="00582410">
          <w:rPr>
            <w:noProof/>
            <w:webHidden/>
          </w:rPr>
        </w:r>
        <w:r w:rsidR="00582410">
          <w:rPr>
            <w:noProof/>
            <w:webHidden/>
          </w:rPr>
          <w:fldChar w:fldCharType="separate"/>
        </w:r>
        <w:r w:rsidR="00582410">
          <w:rPr>
            <w:noProof/>
            <w:webHidden/>
          </w:rPr>
          <w:t>6</w:t>
        </w:r>
        <w:r w:rsidR="00582410">
          <w:rPr>
            <w:noProof/>
            <w:webHidden/>
          </w:rPr>
          <w:fldChar w:fldCharType="end"/>
        </w:r>
      </w:hyperlink>
    </w:p>
    <w:p w14:paraId="430EA814" w14:textId="1D73A1BA" w:rsidR="00582410" w:rsidRDefault="004F024E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87712953" w:history="1">
        <w:r w:rsidR="00582410" w:rsidRPr="00177CB7">
          <w:rPr>
            <w:rStyle w:val="Hiperhivatkozs"/>
            <w:noProof/>
          </w:rPr>
          <w:t>3. ábra: Belépés</w:t>
        </w:r>
        <w:r w:rsidR="00582410">
          <w:rPr>
            <w:noProof/>
            <w:webHidden/>
          </w:rPr>
          <w:tab/>
        </w:r>
        <w:r w:rsidR="00582410">
          <w:rPr>
            <w:noProof/>
            <w:webHidden/>
          </w:rPr>
          <w:fldChar w:fldCharType="begin"/>
        </w:r>
        <w:r w:rsidR="00582410">
          <w:rPr>
            <w:noProof/>
            <w:webHidden/>
          </w:rPr>
          <w:instrText xml:space="preserve"> PAGEREF _Toc87712953 \h </w:instrText>
        </w:r>
        <w:r w:rsidR="00582410">
          <w:rPr>
            <w:noProof/>
            <w:webHidden/>
          </w:rPr>
        </w:r>
        <w:r w:rsidR="00582410">
          <w:rPr>
            <w:noProof/>
            <w:webHidden/>
          </w:rPr>
          <w:fldChar w:fldCharType="separate"/>
        </w:r>
        <w:r w:rsidR="00582410">
          <w:rPr>
            <w:noProof/>
            <w:webHidden/>
          </w:rPr>
          <w:t>6</w:t>
        </w:r>
        <w:r w:rsidR="00582410">
          <w:rPr>
            <w:noProof/>
            <w:webHidden/>
          </w:rPr>
          <w:fldChar w:fldCharType="end"/>
        </w:r>
      </w:hyperlink>
    </w:p>
    <w:p w14:paraId="2452EE72" w14:textId="3C399B5C" w:rsidR="00582410" w:rsidRDefault="004F024E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87712954" w:history="1">
        <w:r w:rsidR="00582410" w:rsidRPr="00177CB7">
          <w:rPr>
            <w:rStyle w:val="Hiperhivatkozs"/>
            <w:noProof/>
          </w:rPr>
          <w:t>4. ábra: Belépés</w:t>
        </w:r>
        <w:r w:rsidR="00582410">
          <w:rPr>
            <w:noProof/>
            <w:webHidden/>
          </w:rPr>
          <w:tab/>
        </w:r>
        <w:r w:rsidR="00582410">
          <w:rPr>
            <w:noProof/>
            <w:webHidden/>
          </w:rPr>
          <w:fldChar w:fldCharType="begin"/>
        </w:r>
        <w:r w:rsidR="00582410">
          <w:rPr>
            <w:noProof/>
            <w:webHidden/>
          </w:rPr>
          <w:instrText xml:space="preserve"> PAGEREF _Toc87712954 \h </w:instrText>
        </w:r>
        <w:r w:rsidR="00582410">
          <w:rPr>
            <w:noProof/>
            <w:webHidden/>
          </w:rPr>
        </w:r>
        <w:r w:rsidR="00582410">
          <w:rPr>
            <w:noProof/>
            <w:webHidden/>
          </w:rPr>
          <w:fldChar w:fldCharType="separate"/>
        </w:r>
        <w:r w:rsidR="00582410">
          <w:rPr>
            <w:noProof/>
            <w:webHidden/>
          </w:rPr>
          <w:t>6</w:t>
        </w:r>
        <w:r w:rsidR="00582410">
          <w:rPr>
            <w:noProof/>
            <w:webHidden/>
          </w:rPr>
          <w:fldChar w:fldCharType="end"/>
        </w:r>
      </w:hyperlink>
    </w:p>
    <w:p w14:paraId="1C924377" w14:textId="61C12494" w:rsidR="00582410" w:rsidRDefault="004F024E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87712955" w:history="1">
        <w:r w:rsidR="00582410" w:rsidRPr="00177CB7">
          <w:rPr>
            <w:rStyle w:val="Hiperhivatkozs"/>
            <w:noProof/>
          </w:rPr>
          <w:t>5. ábra: Kijelentkezve a vélemények</w:t>
        </w:r>
        <w:r w:rsidR="00582410">
          <w:rPr>
            <w:noProof/>
            <w:webHidden/>
          </w:rPr>
          <w:tab/>
        </w:r>
        <w:r w:rsidR="00582410">
          <w:rPr>
            <w:noProof/>
            <w:webHidden/>
          </w:rPr>
          <w:fldChar w:fldCharType="begin"/>
        </w:r>
        <w:r w:rsidR="00582410">
          <w:rPr>
            <w:noProof/>
            <w:webHidden/>
          </w:rPr>
          <w:instrText xml:space="preserve"> PAGEREF _Toc87712955 \h </w:instrText>
        </w:r>
        <w:r w:rsidR="00582410">
          <w:rPr>
            <w:noProof/>
            <w:webHidden/>
          </w:rPr>
        </w:r>
        <w:r w:rsidR="00582410">
          <w:rPr>
            <w:noProof/>
            <w:webHidden/>
          </w:rPr>
          <w:fldChar w:fldCharType="separate"/>
        </w:r>
        <w:r w:rsidR="00582410">
          <w:rPr>
            <w:noProof/>
            <w:webHidden/>
          </w:rPr>
          <w:t>7</w:t>
        </w:r>
        <w:r w:rsidR="00582410">
          <w:rPr>
            <w:noProof/>
            <w:webHidden/>
          </w:rPr>
          <w:fldChar w:fldCharType="end"/>
        </w:r>
      </w:hyperlink>
    </w:p>
    <w:p w14:paraId="3232DA9D" w14:textId="6128AB25" w:rsidR="00582410" w:rsidRDefault="004F024E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87712956" w:history="1">
        <w:r w:rsidR="00582410" w:rsidRPr="00177CB7">
          <w:rPr>
            <w:rStyle w:val="Hiperhivatkozs"/>
            <w:noProof/>
          </w:rPr>
          <w:t>6. ábra: Bejelentkezett vélemények</w:t>
        </w:r>
        <w:r w:rsidR="00582410">
          <w:rPr>
            <w:noProof/>
            <w:webHidden/>
          </w:rPr>
          <w:tab/>
        </w:r>
        <w:r w:rsidR="00582410">
          <w:rPr>
            <w:noProof/>
            <w:webHidden/>
          </w:rPr>
          <w:fldChar w:fldCharType="begin"/>
        </w:r>
        <w:r w:rsidR="00582410">
          <w:rPr>
            <w:noProof/>
            <w:webHidden/>
          </w:rPr>
          <w:instrText xml:space="preserve"> PAGEREF _Toc87712956 \h </w:instrText>
        </w:r>
        <w:r w:rsidR="00582410">
          <w:rPr>
            <w:noProof/>
            <w:webHidden/>
          </w:rPr>
        </w:r>
        <w:r w:rsidR="00582410">
          <w:rPr>
            <w:noProof/>
            <w:webHidden/>
          </w:rPr>
          <w:fldChar w:fldCharType="separate"/>
        </w:r>
        <w:r w:rsidR="00582410">
          <w:rPr>
            <w:noProof/>
            <w:webHidden/>
          </w:rPr>
          <w:t>7</w:t>
        </w:r>
        <w:r w:rsidR="00582410">
          <w:rPr>
            <w:noProof/>
            <w:webHidden/>
          </w:rPr>
          <w:fldChar w:fldCharType="end"/>
        </w:r>
      </w:hyperlink>
    </w:p>
    <w:p w14:paraId="63F97D38" w14:textId="33F44A1E" w:rsidR="00582410" w:rsidRDefault="004F024E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87712957" w:history="1">
        <w:r w:rsidR="00582410" w:rsidRPr="00177CB7">
          <w:rPr>
            <w:rStyle w:val="Hiperhivatkozs"/>
            <w:noProof/>
          </w:rPr>
          <w:t>7. ábra: SOAP Webszervíz</w:t>
        </w:r>
        <w:r w:rsidR="00582410">
          <w:rPr>
            <w:noProof/>
            <w:webHidden/>
          </w:rPr>
          <w:tab/>
        </w:r>
        <w:r w:rsidR="00582410">
          <w:rPr>
            <w:noProof/>
            <w:webHidden/>
          </w:rPr>
          <w:fldChar w:fldCharType="begin"/>
        </w:r>
        <w:r w:rsidR="00582410">
          <w:rPr>
            <w:noProof/>
            <w:webHidden/>
          </w:rPr>
          <w:instrText xml:space="preserve"> PAGEREF _Toc87712957 \h </w:instrText>
        </w:r>
        <w:r w:rsidR="00582410">
          <w:rPr>
            <w:noProof/>
            <w:webHidden/>
          </w:rPr>
        </w:r>
        <w:r w:rsidR="00582410">
          <w:rPr>
            <w:noProof/>
            <w:webHidden/>
          </w:rPr>
          <w:fldChar w:fldCharType="separate"/>
        </w:r>
        <w:r w:rsidR="00582410">
          <w:rPr>
            <w:noProof/>
            <w:webHidden/>
          </w:rPr>
          <w:t>8</w:t>
        </w:r>
        <w:r w:rsidR="00582410">
          <w:rPr>
            <w:noProof/>
            <w:webHidden/>
          </w:rPr>
          <w:fldChar w:fldCharType="end"/>
        </w:r>
      </w:hyperlink>
    </w:p>
    <w:p w14:paraId="7545B26B" w14:textId="1FAF0876" w:rsidR="00582410" w:rsidRDefault="004F024E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87712958" w:history="1">
        <w:r w:rsidR="00582410" w:rsidRPr="00177CB7">
          <w:rPr>
            <w:rStyle w:val="Hiperhivatkozs"/>
            <w:noProof/>
          </w:rPr>
          <w:t>8. ábra: Napi jegyzés</w:t>
        </w:r>
        <w:r w:rsidR="00582410">
          <w:rPr>
            <w:noProof/>
            <w:webHidden/>
          </w:rPr>
          <w:tab/>
        </w:r>
        <w:r w:rsidR="00582410">
          <w:rPr>
            <w:noProof/>
            <w:webHidden/>
          </w:rPr>
          <w:fldChar w:fldCharType="begin"/>
        </w:r>
        <w:r w:rsidR="00582410">
          <w:rPr>
            <w:noProof/>
            <w:webHidden/>
          </w:rPr>
          <w:instrText xml:space="preserve"> PAGEREF _Toc87712958 \h </w:instrText>
        </w:r>
        <w:r w:rsidR="00582410">
          <w:rPr>
            <w:noProof/>
            <w:webHidden/>
          </w:rPr>
        </w:r>
        <w:r w:rsidR="00582410">
          <w:rPr>
            <w:noProof/>
            <w:webHidden/>
          </w:rPr>
          <w:fldChar w:fldCharType="separate"/>
        </w:r>
        <w:r w:rsidR="00582410">
          <w:rPr>
            <w:noProof/>
            <w:webHidden/>
          </w:rPr>
          <w:t>9</w:t>
        </w:r>
        <w:r w:rsidR="00582410">
          <w:rPr>
            <w:noProof/>
            <w:webHidden/>
          </w:rPr>
          <w:fldChar w:fldCharType="end"/>
        </w:r>
      </w:hyperlink>
    </w:p>
    <w:p w14:paraId="0DDAB45A" w14:textId="3F45FAF0" w:rsidR="00582410" w:rsidRDefault="004F024E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87712959" w:history="1">
        <w:r w:rsidR="00582410" w:rsidRPr="00177CB7">
          <w:rPr>
            <w:rStyle w:val="Hiperhivatkozs"/>
            <w:noProof/>
          </w:rPr>
          <w:t>9. ábra: Havi jegyzés</w:t>
        </w:r>
        <w:r w:rsidR="00582410">
          <w:rPr>
            <w:noProof/>
            <w:webHidden/>
          </w:rPr>
          <w:tab/>
        </w:r>
        <w:r w:rsidR="00582410">
          <w:rPr>
            <w:noProof/>
            <w:webHidden/>
          </w:rPr>
          <w:fldChar w:fldCharType="begin"/>
        </w:r>
        <w:r w:rsidR="00582410">
          <w:rPr>
            <w:noProof/>
            <w:webHidden/>
          </w:rPr>
          <w:instrText xml:space="preserve"> PAGEREF _Toc87712959 \h </w:instrText>
        </w:r>
        <w:r w:rsidR="00582410">
          <w:rPr>
            <w:noProof/>
            <w:webHidden/>
          </w:rPr>
        </w:r>
        <w:r w:rsidR="00582410">
          <w:rPr>
            <w:noProof/>
            <w:webHidden/>
          </w:rPr>
          <w:fldChar w:fldCharType="separate"/>
        </w:r>
        <w:r w:rsidR="00582410">
          <w:rPr>
            <w:noProof/>
            <w:webHidden/>
          </w:rPr>
          <w:t>9</w:t>
        </w:r>
        <w:r w:rsidR="00582410">
          <w:rPr>
            <w:noProof/>
            <w:webHidden/>
          </w:rPr>
          <w:fldChar w:fldCharType="end"/>
        </w:r>
      </w:hyperlink>
    </w:p>
    <w:p w14:paraId="1A458F61" w14:textId="66E9BEB8" w:rsidR="00582410" w:rsidRDefault="004F024E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87712960" w:history="1">
        <w:r w:rsidR="00582410" w:rsidRPr="00177CB7">
          <w:rPr>
            <w:rStyle w:val="Hiperhivatkozs"/>
            <w:noProof/>
          </w:rPr>
          <w:t>10. ábra: Index.php</w:t>
        </w:r>
        <w:r w:rsidR="00582410">
          <w:rPr>
            <w:noProof/>
            <w:webHidden/>
          </w:rPr>
          <w:tab/>
        </w:r>
        <w:r w:rsidR="00582410">
          <w:rPr>
            <w:noProof/>
            <w:webHidden/>
          </w:rPr>
          <w:fldChar w:fldCharType="begin"/>
        </w:r>
        <w:r w:rsidR="00582410">
          <w:rPr>
            <w:noProof/>
            <w:webHidden/>
          </w:rPr>
          <w:instrText xml:space="preserve"> PAGEREF _Toc87712960 \h </w:instrText>
        </w:r>
        <w:r w:rsidR="00582410">
          <w:rPr>
            <w:noProof/>
            <w:webHidden/>
          </w:rPr>
        </w:r>
        <w:r w:rsidR="00582410">
          <w:rPr>
            <w:noProof/>
            <w:webHidden/>
          </w:rPr>
          <w:fldChar w:fldCharType="separate"/>
        </w:r>
        <w:r w:rsidR="00582410">
          <w:rPr>
            <w:noProof/>
            <w:webHidden/>
          </w:rPr>
          <w:t>10</w:t>
        </w:r>
        <w:r w:rsidR="00582410">
          <w:rPr>
            <w:noProof/>
            <w:webHidden/>
          </w:rPr>
          <w:fldChar w:fldCharType="end"/>
        </w:r>
      </w:hyperlink>
    </w:p>
    <w:p w14:paraId="799A35EE" w14:textId="60AC2CB0" w:rsidR="00582410" w:rsidRDefault="004F024E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87712961" w:history="1">
        <w:r w:rsidR="00582410" w:rsidRPr="00177CB7">
          <w:rPr>
            <w:rStyle w:val="Hiperhivatkozs"/>
            <w:noProof/>
          </w:rPr>
          <w:t>11. ábra: Connection.php</w:t>
        </w:r>
        <w:r w:rsidR="00582410">
          <w:rPr>
            <w:noProof/>
            <w:webHidden/>
          </w:rPr>
          <w:tab/>
        </w:r>
        <w:r w:rsidR="00582410">
          <w:rPr>
            <w:noProof/>
            <w:webHidden/>
          </w:rPr>
          <w:fldChar w:fldCharType="begin"/>
        </w:r>
        <w:r w:rsidR="00582410">
          <w:rPr>
            <w:noProof/>
            <w:webHidden/>
          </w:rPr>
          <w:instrText xml:space="preserve"> PAGEREF _Toc87712961 \h </w:instrText>
        </w:r>
        <w:r w:rsidR="00582410">
          <w:rPr>
            <w:noProof/>
            <w:webHidden/>
          </w:rPr>
        </w:r>
        <w:r w:rsidR="00582410">
          <w:rPr>
            <w:noProof/>
            <w:webHidden/>
          </w:rPr>
          <w:fldChar w:fldCharType="separate"/>
        </w:r>
        <w:r w:rsidR="00582410">
          <w:rPr>
            <w:noProof/>
            <w:webHidden/>
          </w:rPr>
          <w:t>10</w:t>
        </w:r>
        <w:r w:rsidR="00582410">
          <w:rPr>
            <w:noProof/>
            <w:webHidden/>
          </w:rPr>
          <w:fldChar w:fldCharType="end"/>
        </w:r>
      </w:hyperlink>
    </w:p>
    <w:p w14:paraId="2C13E66B" w14:textId="42D32B7C" w:rsidR="00582410" w:rsidRDefault="004F024E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87712962" w:history="1">
        <w:r w:rsidR="00582410" w:rsidRPr="00177CB7">
          <w:rPr>
            <w:rStyle w:val="Hiperhivatkozs"/>
            <w:noProof/>
          </w:rPr>
          <w:t>12. ábra: Head</w:t>
        </w:r>
        <w:r w:rsidR="00582410">
          <w:rPr>
            <w:noProof/>
            <w:webHidden/>
          </w:rPr>
          <w:tab/>
        </w:r>
        <w:r w:rsidR="00582410">
          <w:rPr>
            <w:noProof/>
            <w:webHidden/>
          </w:rPr>
          <w:fldChar w:fldCharType="begin"/>
        </w:r>
        <w:r w:rsidR="00582410">
          <w:rPr>
            <w:noProof/>
            <w:webHidden/>
          </w:rPr>
          <w:instrText xml:space="preserve"> PAGEREF _Toc87712962 \h </w:instrText>
        </w:r>
        <w:r w:rsidR="00582410">
          <w:rPr>
            <w:noProof/>
            <w:webHidden/>
          </w:rPr>
        </w:r>
        <w:r w:rsidR="00582410">
          <w:rPr>
            <w:noProof/>
            <w:webHidden/>
          </w:rPr>
          <w:fldChar w:fldCharType="separate"/>
        </w:r>
        <w:r w:rsidR="00582410">
          <w:rPr>
            <w:noProof/>
            <w:webHidden/>
          </w:rPr>
          <w:t>11</w:t>
        </w:r>
        <w:r w:rsidR="00582410">
          <w:rPr>
            <w:noProof/>
            <w:webHidden/>
          </w:rPr>
          <w:fldChar w:fldCharType="end"/>
        </w:r>
      </w:hyperlink>
    </w:p>
    <w:p w14:paraId="127B738F" w14:textId="030B4C07" w:rsidR="00582410" w:rsidRDefault="004F024E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87712963" w:history="1">
        <w:r w:rsidR="00582410" w:rsidRPr="00177CB7">
          <w:rPr>
            <w:rStyle w:val="Hiperhivatkozs"/>
            <w:noProof/>
          </w:rPr>
          <w:t>13. ábra: Session</w:t>
        </w:r>
        <w:r w:rsidR="00582410">
          <w:rPr>
            <w:noProof/>
            <w:webHidden/>
          </w:rPr>
          <w:tab/>
        </w:r>
        <w:r w:rsidR="00582410">
          <w:rPr>
            <w:noProof/>
            <w:webHidden/>
          </w:rPr>
          <w:fldChar w:fldCharType="begin"/>
        </w:r>
        <w:r w:rsidR="00582410">
          <w:rPr>
            <w:noProof/>
            <w:webHidden/>
          </w:rPr>
          <w:instrText xml:space="preserve"> PAGEREF _Toc87712963 \h </w:instrText>
        </w:r>
        <w:r w:rsidR="00582410">
          <w:rPr>
            <w:noProof/>
            <w:webHidden/>
          </w:rPr>
        </w:r>
        <w:r w:rsidR="00582410">
          <w:rPr>
            <w:noProof/>
            <w:webHidden/>
          </w:rPr>
          <w:fldChar w:fldCharType="separate"/>
        </w:r>
        <w:r w:rsidR="00582410">
          <w:rPr>
            <w:noProof/>
            <w:webHidden/>
          </w:rPr>
          <w:t>11</w:t>
        </w:r>
        <w:r w:rsidR="00582410">
          <w:rPr>
            <w:noProof/>
            <w:webHidden/>
          </w:rPr>
          <w:fldChar w:fldCharType="end"/>
        </w:r>
      </w:hyperlink>
    </w:p>
    <w:p w14:paraId="250D02E0" w14:textId="61BC3DD9" w:rsidR="00582410" w:rsidRDefault="004F024E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87712964" w:history="1">
        <w:r w:rsidR="00582410" w:rsidRPr="00177CB7">
          <w:rPr>
            <w:rStyle w:val="Hiperhivatkozs"/>
            <w:noProof/>
          </w:rPr>
          <w:t>14. ábra: Call()</w:t>
        </w:r>
        <w:r w:rsidR="00582410">
          <w:rPr>
            <w:noProof/>
            <w:webHidden/>
          </w:rPr>
          <w:tab/>
        </w:r>
        <w:r w:rsidR="00582410">
          <w:rPr>
            <w:noProof/>
            <w:webHidden/>
          </w:rPr>
          <w:fldChar w:fldCharType="begin"/>
        </w:r>
        <w:r w:rsidR="00582410">
          <w:rPr>
            <w:noProof/>
            <w:webHidden/>
          </w:rPr>
          <w:instrText xml:space="preserve"> PAGEREF _Toc87712964 \h </w:instrText>
        </w:r>
        <w:r w:rsidR="00582410">
          <w:rPr>
            <w:noProof/>
            <w:webHidden/>
          </w:rPr>
        </w:r>
        <w:r w:rsidR="00582410">
          <w:rPr>
            <w:noProof/>
            <w:webHidden/>
          </w:rPr>
          <w:fldChar w:fldCharType="separate"/>
        </w:r>
        <w:r w:rsidR="00582410">
          <w:rPr>
            <w:noProof/>
            <w:webHidden/>
          </w:rPr>
          <w:t>12</w:t>
        </w:r>
        <w:r w:rsidR="00582410">
          <w:rPr>
            <w:noProof/>
            <w:webHidden/>
          </w:rPr>
          <w:fldChar w:fldCharType="end"/>
        </w:r>
      </w:hyperlink>
    </w:p>
    <w:p w14:paraId="7F34219D" w14:textId="54F7F2DF" w:rsidR="00582410" w:rsidRDefault="004F024E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87712965" w:history="1">
        <w:r w:rsidR="00582410" w:rsidRPr="00177CB7">
          <w:rPr>
            <w:rStyle w:val="Hiperhivatkozs"/>
            <w:noProof/>
          </w:rPr>
          <w:t>15. ábra: Regisztráció</w:t>
        </w:r>
        <w:r w:rsidR="00582410">
          <w:rPr>
            <w:noProof/>
            <w:webHidden/>
          </w:rPr>
          <w:tab/>
        </w:r>
        <w:r w:rsidR="00582410">
          <w:rPr>
            <w:noProof/>
            <w:webHidden/>
          </w:rPr>
          <w:fldChar w:fldCharType="begin"/>
        </w:r>
        <w:r w:rsidR="00582410">
          <w:rPr>
            <w:noProof/>
            <w:webHidden/>
          </w:rPr>
          <w:instrText xml:space="preserve"> PAGEREF _Toc87712965 \h </w:instrText>
        </w:r>
        <w:r w:rsidR="00582410">
          <w:rPr>
            <w:noProof/>
            <w:webHidden/>
          </w:rPr>
        </w:r>
        <w:r w:rsidR="00582410">
          <w:rPr>
            <w:noProof/>
            <w:webHidden/>
          </w:rPr>
          <w:fldChar w:fldCharType="separate"/>
        </w:r>
        <w:r w:rsidR="00582410">
          <w:rPr>
            <w:noProof/>
            <w:webHidden/>
          </w:rPr>
          <w:t>13</w:t>
        </w:r>
        <w:r w:rsidR="00582410">
          <w:rPr>
            <w:noProof/>
            <w:webHidden/>
          </w:rPr>
          <w:fldChar w:fldCharType="end"/>
        </w:r>
      </w:hyperlink>
    </w:p>
    <w:p w14:paraId="0DFA86DD" w14:textId="4B68B318" w:rsidR="00582410" w:rsidRDefault="004F024E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87712966" w:history="1">
        <w:r w:rsidR="00582410" w:rsidRPr="00177CB7">
          <w:rPr>
            <w:rStyle w:val="Hiperhivatkozs"/>
            <w:noProof/>
          </w:rPr>
          <w:t>16. ábra: User</w:t>
        </w:r>
        <w:r w:rsidR="00582410">
          <w:rPr>
            <w:noProof/>
            <w:webHidden/>
          </w:rPr>
          <w:tab/>
        </w:r>
        <w:r w:rsidR="00582410">
          <w:rPr>
            <w:noProof/>
            <w:webHidden/>
          </w:rPr>
          <w:fldChar w:fldCharType="begin"/>
        </w:r>
        <w:r w:rsidR="00582410">
          <w:rPr>
            <w:noProof/>
            <w:webHidden/>
          </w:rPr>
          <w:instrText xml:space="preserve"> PAGEREF _Toc87712966 \h </w:instrText>
        </w:r>
        <w:r w:rsidR="00582410">
          <w:rPr>
            <w:noProof/>
            <w:webHidden/>
          </w:rPr>
        </w:r>
        <w:r w:rsidR="00582410">
          <w:rPr>
            <w:noProof/>
            <w:webHidden/>
          </w:rPr>
          <w:fldChar w:fldCharType="separate"/>
        </w:r>
        <w:r w:rsidR="00582410">
          <w:rPr>
            <w:noProof/>
            <w:webHidden/>
          </w:rPr>
          <w:t>13</w:t>
        </w:r>
        <w:r w:rsidR="00582410">
          <w:rPr>
            <w:noProof/>
            <w:webHidden/>
          </w:rPr>
          <w:fldChar w:fldCharType="end"/>
        </w:r>
      </w:hyperlink>
    </w:p>
    <w:p w14:paraId="5F148574" w14:textId="2A696AB2" w:rsidR="00582410" w:rsidRDefault="004F024E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87712967" w:history="1">
        <w:r w:rsidR="00582410" w:rsidRPr="00177CB7">
          <w:rPr>
            <w:rStyle w:val="Hiperhivatkozs"/>
            <w:noProof/>
          </w:rPr>
          <w:t>17. ábra: User all()</w:t>
        </w:r>
        <w:r w:rsidR="00582410">
          <w:rPr>
            <w:noProof/>
            <w:webHidden/>
          </w:rPr>
          <w:tab/>
        </w:r>
        <w:r w:rsidR="00582410">
          <w:rPr>
            <w:noProof/>
            <w:webHidden/>
          </w:rPr>
          <w:fldChar w:fldCharType="begin"/>
        </w:r>
        <w:r w:rsidR="00582410">
          <w:rPr>
            <w:noProof/>
            <w:webHidden/>
          </w:rPr>
          <w:instrText xml:space="preserve"> PAGEREF _Toc87712967 \h </w:instrText>
        </w:r>
        <w:r w:rsidR="00582410">
          <w:rPr>
            <w:noProof/>
            <w:webHidden/>
          </w:rPr>
        </w:r>
        <w:r w:rsidR="00582410">
          <w:rPr>
            <w:noProof/>
            <w:webHidden/>
          </w:rPr>
          <w:fldChar w:fldCharType="separate"/>
        </w:r>
        <w:r w:rsidR="00582410">
          <w:rPr>
            <w:noProof/>
            <w:webHidden/>
          </w:rPr>
          <w:t>13</w:t>
        </w:r>
        <w:r w:rsidR="00582410">
          <w:rPr>
            <w:noProof/>
            <w:webHidden/>
          </w:rPr>
          <w:fldChar w:fldCharType="end"/>
        </w:r>
      </w:hyperlink>
    </w:p>
    <w:p w14:paraId="3150A3AF" w14:textId="7E62D183" w:rsidR="00582410" w:rsidRDefault="004F024E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87712968" w:history="1">
        <w:r w:rsidR="00582410" w:rsidRPr="00177CB7">
          <w:rPr>
            <w:rStyle w:val="Hiperhivatkozs"/>
            <w:noProof/>
          </w:rPr>
          <w:t>18. ábra: User find()</w:t>
        </w:r>
        <w:r w:rsidR="00582410">
          <w:rPr>
            <w:noProof/>
            <w:webHidden/>
          </w:rPr>
          <w:tab/>
        </w:r>
        <w:r w:rsidR="00582410">
          <w:rPr>
            <w:noProof/>
            <w:webHidden/>
          </w:rPr>
          <w:fldChar w:fldCharType="begin"/>
        </w:r>
        <w:r w:rsidR="00582410">
          <w:rPr>
            <w:noProof/>
            <w:webHidden/>
          </w:rPr>
          <w:instrText xml:space="preserve"> PAGEREF _Toc87712968 \h </w:instrText>
        </w:r>
        <w:r w:rsidR="00582410">
          <w:rPr>
            <w:noProof/>
            <w:webHidden/>
          </w:rPr>
        </w:r>
        <w:r w:rsidR="00582410">
          <w:rPr>
            <w:noProof/>
            <w:webHidden/>
          </w:rPr>
          <w:fldChar w:fldCharType="separate"/>
        </w:r>
        <w:r w:rsidR="00582410">
          <w:rPr>
            <w:noProof/>
            <w:webHidden/>
          </w:rPr>
          <w:t>14</w:t>
        </w:r>
        <w:r w:rsidR="00582410">
          <w:rPr>
            <w:noProof/>
            <w:webHidden/>
          </w:rPr>
          <w:fldChar w:fldCharType="end"/>
        </w:r>
      </w:hyperlink>
    </w:p>
    <w:p w14:paraId="7DA443AB" w14:textId="4C634770" w:rsidR="00582410" w:rsidRDefault="004F024E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87712969" w:history="1">
        <w:r w:rsidR="00582410" w:rsidRPr="00177CB7">
          <w:rPr>
            <w:rStyle w:val="Hiperhivatkozs"/>
            <w:noProof/>
          </w:rPr>
          <w:t>19. ábra: User insert()</w:t>
        </w:r>
        <w:r w:rsidR="00582410">
          <w:rPr>
            <w:noProof/>
            <w:webHidden/>
          </w:rPr>
          <w:tab/>
        </w:r>
        <w:r w:rsidR="00582410">
          <w:rPr>
            <w:noProof/>
            <w:webHidden/>
          </w:rPr>
          <w:fldChar w:fldCharType="begin"/>
        </w:r>
        <w:r w:rsidR="00582410">
          <w:rPr>
            <w:noProof/>
            <w:webHidden/>
          </w:rPr>
          <w:instrText xml:space="preserve"> PAGEREF _Toc87712969 \h </w:instrText>
        </w:r>
        <w:r w:rsidR="00582410">
          <w:rPr>
            <w:noProof/>
            <w:webHidden/>
          </w:rPr>
        </w:r>
        <w:r w:rsidR="00582410">
          <w:rPr>
            <w:noProof/>
            <w:webHidden/>
          </w:rPr>
          <w:fldChar w:fldCharType="separate"/>
        </w:r>
        <w:r w:rsidR="00582410">
          <w:rPr>
            <w:noProof/>
            <w:webHidden/>
          </w:rPr>
          <w:t>14</w:t>
        </w:r>
        <w:r w:rsidR="00582410">
          <w:rPr>
            <w:noProof/>
            <w:webHidden/>
          </w:rPr>
          <w:fldChar w:fldCharType="end"/>
        </w:r>
      </w:hyperlink>
    </w:p>
    <w:p w14:paraId="21C4E1D2" w14:textId="22E2C220" w:rsidR="00582410" w:rsidRDefault="004F024E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87712970" w:history="1">
        <w:r w:rsidR="00582410" w:rsidRPr="00177CB7">
          <w:rPr>
            <w:rStyle w:val="Hiperhivatkozs"/>
            <w:noProof/>
          </w:rPr>
          <w:t>20. ábra: SOAP Szerver</w:t>
        </w:r>
        <w:r w:rsidR="00582410">
          <w:rPr>
            <w:noProof/>
            <w:webHidden/>
          </w:rPr>
          <w:tab/>
        </w:r>
        <w:r w:rsidR="00582410">
          <w:rPr>
            <w:noProof/>
            <w:webHidden/>
          </w:rPr>
          <w:fldChar w:fldCharType="begin"/>
        </w:r>
        <w:r w:rsidR="00582410">
          <w:rPr>
            <w:noProof/>
            <w:webHidden/>
          </w:rPr>
          <w:instrText xml:space="preserve"> PAGEREF _Toc87712970 \h </w:instrText>
        </w:r>
        <w:r w:rsidR="00582410">
          <w:rPr>
            <w:noProof/>
            <w:webHidden/>
          </w:rPr>
        </w:r>
        <w:r w:rsidR="00582410">
          <w:rPr>
            <w:noProof/>
            <w:webHidden/>
          </w:rPr>
          <w:fldChar w:fldCharType="separate"/>
        </w:r>
        <w:r w:rsidR="00582410">
          <w:rPr>
            <w:noProof/>
            <w:webHidden/>
          </w:rPr>
          <w:t>15</w:t>
        </w:r>
        <w:r w:rsidR="00582410">
          <w:rPr>
            <w:noProof/>
            <w:webHidden/>
          </w:rPr>
          <w:fldChar w:fldCharType="end"/>
        </w:r>
      </w:hyperlink>
    </w:p>
    <w:p w14:paraId="191801F2" w14:textId="36CD446C" w:rsidR="00582410" w:rsidRDefault="004F024E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87712971" w:history="1">
        <w:r w:rsidR="00582410" w:rsidRPr="00177CB7">
          <w:rPr>
            <w:rStyle w:val="Hiperhivatkozs"/>
            <w:noProof/>
          </w:rPr>
          <w:t>21. ábra: Üres mező</w:t>
        </w:r>
        <w:r w:rsidR="00582410">
          <w:rPr>
            <w:noProof/>
            <w:webHidden/>
          </w:rPr>
          <w:tab/>
        </w:r>
        <w:r w:rsidR="00582410">
          <w:rPr>
            <w:noProof/>
            <w:webHidden/>
          </w:rPr>
          <w:fldChar w:fldCharType="begin"/>
        </w:r>
        <w:r w:rsidR="00582410">
          <w:rPr>
            <w:noProof/>
            <w:webHidden/>
          </w:rPr>
          <w:instrText xml:space="preserve"> PAGEREF _Toc87712971 \h </w:instrText>
        </w:r>
        <w:r w:rsidR="00582410">
          <w:rPr>
            <w:noProof/>
            <w:webHidden/>
          </w:rPr>
        </w:r>
        <w:r w:rsidR="00582410">
          <w:rPr>
            <w:noProof/>
            <w:webHidden/>
          </w:rPr>
          <w:fldChar w:fldCharType="separate"/>
        </w:r>
        <w:r w:rsidR="00582410">
          <w:rPr>
            <w:noProof/>
            <w:webHidden/>
          </w:rPr>
          <w:t>16</w:t>
        </w:r>
        <w:r w:rsidR="00582410">
          <w:rPr>
            <w:noProof/>
            <w:webHidden/>
          </w:rPr>
          <w:fldChar w:fldCharType="end"/>
        </w:r>
      </w:hyperlink>
    </w:p>
    <w:p w14:paraId="490F4D6C" w14:textId="474D7925" w:rsidR="00582410" w:rsidRDefault="004F024E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87712972" w:history="1">
        <w:r w:rsidR="00582410" w:rsidRPr="00177CB7">
          <w:rPr>
            <w:rStyle w:val="Hiperhivatkozs"/>
            <w:noProof/>
          </w:rPr>
          <w:t>22. ábra: Helytelen adatok.</w:t>
        </w:r>
        <w:r w:rsidR="00582410">
          <w:rPr>
            <w:noProof/>
            <w:webHidden/>
          </w:rPr>
          <w:tab/>
        </w:r>
        <w:r w:rsidR="00582410">
          <w:rPr>
            <w:noProof/>
            <w:webHidden/>
          </w:rPr>
          <w:fldChar w:fldCharType="begin"/>
        </w:r>
        <w:r w:rsidR="00582410">
          <w:rPr>
            <w:noProof/>
            <w:webHidden/>
          </w:rPr>
          <w:instrText xml:space="preserve"> PAGEREF _Toc87712972 \h </w:instrText>
        </w:r>
        <w:r w:rsidR="00582410">
          <w:rPr>
            <w:noProof/>
            <w:webHidden/>
          </w:rPr>
        </w:r>
        <w:r w:rsidR="00582410">
          <w:rPr>
            <w:noProof/>
            <w:webHidden/>
          </w:rPr>
          <w:fldChar w:fldCharType="separate"/>
        </w:r>
        <w:r w:rsidR="00582410">
          <w:rPr>
            <w:noProof/>
            <w:webHidden/>
          </w:rPr>
          <w:t>17</w:t>
        </w:r>
        <w:r w:rsidR="00582410">
          <w:rPr>
            <w:noProof/>
            <w:webHidden/>
          </w:rPr>
          <w:fldChar w:fldCharType="end"/>
        </w:r>
      </w:hyperlink>
    </w:p>
    <w:p w14:paraId="6B19FE06" w14:textId="2DBC2EFA" w:rsidR="00582410" w:rsidRDefault="004F024E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87712973" w:history="1">
        <w:r w:rsidR="00582410" w:rsidRPr="00177CB7">
          <w:rPr>
            <w:rStyle w:val="Hiperhivatkozs"/>
            <w:noProof/>
          </w:rPr>
          <w:t>23. ábra: Nincs jegyzés</w:t>
        </w:r>
        <w:r w:rsidR="00582410">
          <w:rPr>
            <w:noProof/>
            <w:webHidden/>
          </w:rPr>
          <w:tab/>
        </w:r>
        <w:r w:rsidR="00582410">
          <w:rPr>
            <w:noProof/>
            <w:webHidden/>
          </w:rPr>
          <w:fldChar w:fldCharType="begin"/>
        </w:r>
        <w:r w:rsidR="00582410">
          <w:rPr>
            <w:noProof/>
            <w:webHidden/>
          </w:rPr>
          <w:instrText xml:space="preserve"> PAGEREF _Toc87712973 \h </w:instrText>
        </w:r>
        <w:r w:rsidR="00582410">
          <w:rPr>
            <w:noProof/>
            <w:webHidden/>
          </w:rPr>
        </w:r>
        <w:r w:rsidR="00582410">
          <w:rPr>
            <w:noProof/>
            <w:webHidden/>
          </w:rPr>
          <w:fldChar w:fldCharType="separate"/>
        </w:r>
        <w:r w:rsidR="00582410">
          <w:rPr>
            <w:noProof/>
            <w:webHidden/>
          </w:rPr>
          <w:t>17</w:t>
        </w:r>
        <w:r w:rsidR="00582410">
          <w:rPr>
            <w:noProof/>
            <w:webHidden/>
          </w:rPr>
          <w:fldChar w:fldCharType="end"/>
        </w:r>
      </w:hyperlink>
    </w:p>
    <w:p w14:paraId="6ED70E82" w14:textId="1CDD1953" w:rsidR="002D35FE" w:rsidRDefault="00582410" w:rsidP="00CA77C2">
      <w:pPr>
        <w:pStyle w:val="szdszakirodalom"/>
        <w:numPr>
          <w:ilvl w:val="0"/>
          <w:numId w:val="0"/>
        </w:numPr>
      </w:pPr>
      <w:r>
        <w:fldChar w:fldCharType="end"/>
      </w:r>
    </w:p>
    <w:sectPr w:rsidR="002D35FE" w:rsidSect="007F47FB">
      <w:footerReference w:type="default" r:id="rId44"/>
      <w:footerReference w:type="first" r:id="rId45"/>
      <w:pgSz w:w="11906" w:h="16838" w:code="9"/>
      <w:pgMar w:top="1418" w:right="1418" w:bottom="1418" w:left="1418" w:header="709" w:footer="709" w:gutter="284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F2BC8" w14:textId="77777777" w:rsidR="00E30503" w:rsidRDefault="00E30503" w:rsidP="00402F50">
      <w:r>
        <w:separator/>
      </w:r>
    </w:p>
  </w:endnote>
  <w:endnote w:type="continuationSeparator" w:id="0">
    <w:p w14:paraId="1755642B" w14:textId="77777777" w:rsidR="00E30503" w:rsidRDefault="00E30503" w:rsidP="0040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52EC8" w14:textId="58072460" w:rsidR="007F47FB" w:rsidRDefault="007F47FB" w:rsidP="00E739BF">
    <w:pPr>
      <w:pStyle w:val="llb"/>
      <w:tabs>
        <w:tab w:val="clear" w:pos="4536"/>
        <w:tab w:val="clear" w:pos="9072"/>
        <w:tab w:val="center" w:pos="4394"/>
        <w:tab w:val="right" w:pos="8789"/>
      </w:tabs>
      <w:rPr>
        <w:noProof/>
      </w:rPr>
    </w:pPr>
    <w:r>
      <w:tab/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CA77C2">
      <w:rPr>
        <w:noProof/>
      </w:rPr>
      <w:t>19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79B69" w14:textId="77777777" w:rsidR="007F47FB" w:rsidRDefault="007F47FB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1B05B" w14:textId="77777777" w:rsidR="00E30503" w:rsidRDefault="00E30503" w:rsidP="00402F50">
      <w:r>
        <w:separator/>
      </w:r>
    </w:p>
  </w:footnote>
  <w:footnote w:type="continuationSeparator" w:id="0">
    <w:p w14:paraId="33233267" w14:textId="77777777" w:rsidR="00E30503" w:rsidRDefault="00E30503" w:rsidP="00402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1364" w:hanging="360"/>
      </w:pPr>
    </w:lvl>
    <w:lvl w:ilvl="1" w:tplc="040E0019" w:tentative="1">
      <w:start w:val="1"/>
      <w:numFmt w:val="lowerLetter"/>
      <w:lvlText w:val="%2."/>
      <w:lvlJc w:val="left"/>
      <w:pPr>
        <w:ind w:left="2084" w:hanging="360"/>
      </w:pPr>
    </w:lvl>
    <w:lvl w:ilvl="2" w:tplc="040E001B" w:tentative="1">
      <w:start w:val="1"/>
      <w:numFmt w:val="lowerRoman"/>
      <w:lvlText w:val="%3."/>
      <w:lvlJc w:val="right"/>
      <w:pPr>
        <w:ind w:left="2804" w:hanging="180"/>
      </w:pPr>
    </w:lvl>
    <w:lvl w:ilvl="3" w:tplc="040E000F" w:tentative="1">
      <w:start w:val="1"/>
      <w:numFmt w:val="decimal"/>
      <w:lvlText w:val="%4."/>
      <w:lvlJc w:val="left"/>
      <w:pPr>
        <w:ind w:left="3524" w:hanging="360"/>
      </w:pPr>
    </w:lvl>
    <w:lvl w:ilvl="4" w:tplc="040E0019" w:tentative="1">
      <w:start w:val="1"/>
      <w:numFmt w:val="lowerLetter"/>
      <w:lvlText w:val="%5."/>
      <w:lvlJc w:val="left"/>
      <w:pPr>
        <w:ind w:left="4244" w:hanging="360"/>
      </w:pPr>
    </w:lvl>
    <w:lvl w:ilvl="5" w:tplc="040E001B" w:tentative="1">
      <w:start w:val="1"/>
      <w:numFmt w:val="lowerRoman"/>
      <w:lvlText w:val="%6."/>
      <w:lvlJc w:val="right"/>
      <w:pPr>
        <w:ind w:left="4964" w:hanging="180"/>
      </w:pPr>
    </w:lvl>
    <w:lvl w:ilvl="6" w:tplc="040E000F" w:tentative="1">
      <w:start w:val="1"/>
      <w:numFmt w:val="decimal"/>
      <w:lvlText w:val="%7."/>
      <w:lvlJc w:val="left"/>
      <w:pPr>
        <w:ind w:left="5684" w:hanging="360"/>
      </w:pPr>
    </w:lvl>
    <w:lvl w:ilvl="7" w:tplc="040E0019" w:tentative="1">
      <w:start w:val="1"/>
      <w:numFmt w:val="lowerLetter"/>
      <w:lvlText w:val="%8."/>
      <w:lvlJc w:val="left"/>
      <w:pPr>
        <w:ind w:left="6404" w:hanging="360"/>
      </w:pPr>
    </w:lvl>
    <w:lvl w:ilvl="8" w:tplc="040E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1D2412CF"/>
    <w:multiLevelType w:val="hybridMultilevel"/>
    <w:tmpl w:val="9AA07064"/>
    <w:lvl w:ilvl="0" w:tplc="040E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B440014"/>
    <w:multiLevelType w:val="multilevel"/>
    <w:tmpl w:val="3768091A"/>
    <w:lvl w:ilvl="0">
      <w:start w:val="1"/>
      <w:numFmt w:val="decimal"/>
      <w:pStyle w:val="szd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5180" w:hanging="360"/>
      </w:pPr>
      <w:rPr>
        <w:rFonts w:hint="default"/>
      </w:rPr>
    </w:lvl>
    <w:lvl w:ilvl="2">
      <w:start w:val="1"/>
      <w:numFmt w:val="decimal"/>
      <w:pStyle w:val="szdcmsor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D32623D"/>
    <w:multiLevelType w:val="hybridMultilevel"/>
    <w:tmpl w:val="6AEE93C2"/>
    <w:lvl w:ilvl="0" w:tplc="040E000F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46E926EA"/>
    <w:multiLevelType w:val="hybridMultilevel"/>
    <w:tmpl w:val="A2482782"/>
    <w:lvl w:ilvl="0" w:tplc="35C65740">
      <w:start w:val="1"/>
      <w:numFmt w:val="decimal"/>
      <w:pStyle w:val="szdszak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09"/>
  <w:hyphenationZone w:val="425"/>
  <w:drawingGridHorizontalSpacing w:val="142"/>
  <w:drawingGridVerticalSpacing w:val="142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31C"/>
    <w:rsid w:val="0000146C"/>
    <w:rsid w:val="0001538C"/>
    <w:rsid w:val="0003142F"/>
    <w:rsid w:val="00036055"/>
    <w:rsid w:val="00052DDF"/>
    <w:rsid w:val="00056DF2"/>
    <w:rsid w:val="000638B8"/>
    <w:rsid w:val="000730E4"/>
    <w:rsid w:val="00083CA1"/>
    <w:rsid w:val="00086913"/>
    <w:rsid w:val="000A13A3"/>
    <w:rsid w:val="000B54A5"/>
    <w:rsid w:val="000B59BE"/>
    <w:rsid w:val="000C7BCF"/>
    <w:rsid w:val="000E4406"/>
    <w:rsid w:val="000E65AA"/>
    <w:rsid w:val="000F0A75"/>
    <w:rsid w:val="0010025D"/>
    <w:rsid w:val="00102703"/>
    <w:rsid w:val="00113495"/>
    <w:rsid w:val="00130CB1"/>
    <w:rsid w:val="00131D94"/>
    <w:rsid w:val="001968ED"/>
    <w:rsid w:val="001C4188"/>
    <w:rsid w:val="001C6720"/>
    <w:rsid w:val="001C7F5D"/>
    <w:rsid w:val="001F50A6"/>
    <w:rsid w:val="00203A33"/>
    <w:rsid w:val="0021040A"/>
    <w:rsid w:val="0022549B"/>
    <w:rsid w:val="00230FBE"/>
    <w:rsid w:val="002670F2"/>
    <w:rsid w:val="00267D3B"/>
    <w:rsid w:val="002813E9"/>
    <w:rsid w:val="002B2134"/>
    <w:rsid w:val="002C407D"/>
    <w:rsid w:val="002D35FE"/>
    <w:rsid w:val="002E35EC"/>
    <w:rsid w:val="002E7073"/>
    <w:rsid w:val="002F17A7"/>
    <w:rsid w:val="002F4136"/>
    <w:rsid w:val="00301194"/>
    <w:rsid w:val="00303042"/>
    <w:rsid w:val="0031358B"/>
    <w:rsid w:val="003156EC"/>
    <w:rsid w:val="00316151"/>
    <w:rsid w:val="0032423C"/>
    <w:rsid w:val="00330958"/>
    <w:rsid w:val="00352069"/>
    <w:rsid w:val="00357D0D"/>
    <w:rsid w:val="00376873"/>
    <w:rsid w:val="003768A2"/>
    <w:rsid w:val="0038351F"/>
    <w:rsid w:val="003A0FE8"/>
    <w:rsid w:val="003A243D"/>
    <w:rsid w:val="003A3104"/>
    <w:rsid w:val="003B125B"/>
    <w:rsid w:val="003B1866"/>
    <w:rsid w:val="0040218F"/>
    <w:rsid w:val="00402F50"/>
    <w:rsid w:val="00405EB7"/>
    <w:rsid w:val="0040660C"/>
    <w:rsid w:val="004116B9"/>
    <w:rsid w:val="004263CF"/>
    <w:rsid w:val="00442534"/>
    <w:rsid w:val="00445A1E"/>
    <w:rsid w:val="00453FEE"/>
    <w:rsid w:val="00456768"/>
    <w:rsid w:val="00463827"/>
    <w:rsid w:val="00467A2A"/>
    <w:rsid w:val="00473888"/>
    <w:rsid w:val="00475A6D"/>
    <w:rsid w:val="00481C13"/>
    <w:rsid w:val="004914CD"/>
    <w:rsid w:val="00494EA7"/>
    <w:rsid w:val="004960DD"/>
    <w:rsid w:val="004C7BE7"/>
    <w:rsid w:val="004D2451"/>
    <w:rsid w:val="004D5CBE"/>
    <w:rsid w:val="004D61A2"/>
    <w:rsid w:val="004E5FBA"/>
    <w:rsid w:val="004F024E"/>
    <w:rsid w:val="00507543"/>
    <w:rsid w:val="005148DB"/>
    <w:rsid w:val="005276F1"/>
    <w:rsid w:val="00533EAC"/>
    <w:rsid w:val="00534E32"/>
    <w:rsid w:val="00537E8D"/>
    <w:rsid w:val="00543EE0"/>
    <w:rsid w:val="00556B13"/>
    <w:rsid w:val="005652D6"/>
    <w:rsid w:val="00565305"/>
    <w:rsid w:val="00582410"/>
    <w:rsid w:val="005841D2"/>
    <w:rsid w:val="00587702"/>
    <w:rsid w:val="00597E28"/>
    <w:rsid w:val="005A604D"/>
    <w:rsid w:val="005B018C"/>
    <w:rsid w:val="005B52A1"/>
    <w:rsid w:val="005B7192"/>
    <w:rsid w:val="005C2E49"/>
    <w:rsid w:val="005D62D9"/>
    <w:rsid w:val="005D7D37"/>
    <w:rsid w:val="005E0C42"/>
    <w:rsid w:val="005E7509"/>
    <w:rsid w:val="005E7A52"/>
    <w:rsid w:val="0063280A"/>
    <w:rsid w:val="006401F4"/>
    <w:rsid w:val="00657D2D"/>
    <w:rsid w:val="00671C67"/>
    <w:rsid w:val="00676F87"/>
    <w:rsid w:val="00680CD7"/>
    <w:rsid w:val="00681B86"/>
    <w:rsid w:val="006825D3"/>
    <w:rsid w:val="00693FD2"/>
    <w:rsid w:val="00697A9B"/>
    <w:rsid w:val="00697CFC"/>
    <w:rsid w:val="00697F36"/>
    <w:rsid w:val="006A128E"/>
    <w:rsid w:val="006A4F4E"/>
    <w:rsid w:val="006B287E"/>
    <w:rsid w:val="006B52C9"/>
    <w:rsid w:val="006F230B"/>
    <w:rsid w:val="006F44FE"/>
    <w:rsid w:val="007009C9"/>
    <w:rsid w:val="0071138F"/>
    <w:rsid w:val="00746E47"/>
    <w:rsid w:val="007A3E8E"/>
    <w:rsid w:val="007B09F2"/>
    <w:rsid w:val="007E4513"/>
    <w:rsid w:val="007E7D34"/>
    <w:rsid w:val="007F47FB"/>
    <w:rsid w:val="00824167"/>
    <w:rsid w:val="00826A39"/>
    <w:rsid w:val="00842494"/>
    <w:rsid w:val="00845126"/>
    <w:rsid w:val="008616F8"/>
    <w:rsid w:val="008626B6"/>
    <w:rsid w:val="00876091"/>
    <w:rsid w:val="00896448"/>
    <w:rsid w:val="008A6C96"/>
    <w:rsid w:val="008B1AB2"/>
    <w:rsid w:val="008B6694"/>
    <w:rsid w:val="008C3D48"/>
    <w:rsid w:val="008E2628"/>
    <w:rsid w:val="008F3970"/>
    <w:rsid w:val="008F473A"/>
    <w:rsid w:val="00923D7C"/>
    <w:rsid w:val="00926629"/>
    <w:rsid w:val="009361C4"/>
    <w:rsid w:val="0094077D"/>
    <w:rsid w:val="0095063C"/>
    <w:rsid w:val="00950F31"/>
    <w:rsid w:val="00954972"/>
    <w:rsid w:val="00954F25"/>
    <w:rsid w:val="00973BA9"/>
    <w:rsid w:val="009A06D8"/>
    <w:rsid w:val="009B4476"/>
    <w:rsid w:val="009B5D79"/>
    <w:rsid w:val="009B69FB"/>
    <w:rsid w:val="009E0443"/>
    <w:rsid w:val="009F5597"/>
    <w:rsid w:val="00A0050F"/>
    <w:rsid w:val="00A03A72"/>
    <w:rsid w:val="00A1226E"/>
    <w:rsid w:val="00A12C1B"/>
    <w:rsid w:val="00A33C17"/>
    <w:rsid w:val="00A55658"/>
    <w:rsid w:val="00A6121C"/>
    <w:rsid w:val="00A6211D"/>
    <w:rsid w:val="00A72F2E"/>
    <w:rsid w:val="00A75FC3"/>
    <w:rsid w:val="00A90050"/>
    <w:rsid w:val="00A9371B"/>
    <w:rsid w:val="00A96E69"/>
    <w:rsid w:val="00AC247F"/>
    <w:rsid w:val="00AC2E81"/>
    <w:rsid w:val="00AC651D"/>
    <w:rsid w:val="00AD77F8"/>
    <w:rsid w:val="00AE0F4B"/>
    <w:rsid w:val="00AF68E3"/>
    <w:rsid w:val="00B02692"/>
    <w:rsid w:val="00B1628F"/>
    <w:rsid w:val="00B2740D"/>
    <w:rsid w:val="00B4580E"/>
    <w:rsid w:val="00B52BCC"/>
    <w:rsid w:val="00B53CC8"/>
    <w:rsid w:val="00B721CD"/>
    <w:rsid w:val="00B81C16"/>
    <w:rsid w:val="00B86236"/>
    <w:rsid w:val="00BA5A78"/>
    <w:rsid w:val="00BC55D0"/>
    <w:rsid w:val="00BD7615"/>
    <w:rsid w:val="00BF10E4"/>
    <w:rsid w:val="00C041FB"/>
    <w:rsid w:val="00C106BE"/>
    <w:rsid w:val="00C15EB7"/>
    <w:rsid w:val="00C42628"/>
    <w:rsid w:val="00C47342"/>
    <w:rsid w:val="00C523AB"/>
    <w:rsid w:val="00C55637"/>
    <w:rsid w:val="00C56E0B"/>
    <w:rsid w:val="00C8527B"/>
    <w:rsid w:val="00C910EF"/>
    <w:rsid w:val="00CA77C2"/>
    <w:rsid w:val="00CB2B92"/>
    <w:rsid w:val="00CB79D9"/>
    <w:rsid w:val="00CD37BA"/>
    <w:rsid w:val="00CE463A"/>
    <w:rsid w:val="00D2466E"/>
    <w:rsid w:val="00D26B5E"/>
    <w:rsid w:val="00D30A73"/>
    <w:rsid w:val="00D55541"/>
    <w:rsid w:val="00D62D1C"/>
    <w:rsid w:val="00D67526"/>
    <w:rsid w:val="00DA7F31"/>
    <w:rsid w:val="00DB12A0"/>
    <w:rsid w:val="00DB720A"/>
    <w:rsid w:val="00DC0199"/>
    <w:rsid w:val="00DC1DFB"/>
    <w:rsid w:val="00DC331C"/>
    <w:rsid w:val="00DD6474"/>
    <w:rsid w:val="00DE23EF"/>
    <w:rsid w:val="00DE3BF5"/>
    <w:rsid w:val="00DF2CFE"/>
    <w:rsid w:val="00DF75A4"/>
    <w:rsid w:val="00E30503"/>
    <w:rsid w:val="00E3627F"/>
    <w:rsid w:val="00E444DB"/>
    <w:rsid w:val="00E673D8"/>
    <w:rsid w:val="00E739BF"/>
    <w:rsid w:val="00EA130B"/>
    <w:rsid w:val="00EA5D04"/>
    <w:rsid w:val="00ED0A05"/>
    <w:rsid w:val="00ED17DF"/>
    <w:rsid w:val="00EE749F"/>
    <w:rsid w:val="00EF0431"/>
    <w:rsid w:val="00EF4DA3"/>
    <w:rsid w:val="00EF77FA"/>
    <w:rsid w:val="00F00C0B"/>
    <w:rsid w:val="00F01BCD"/>
    <w:rsid w:val="00F03B77"/>
    <w:rsid w:val="00F0412B"/>
    <w:rsid w:val="00F15460"/>
    <w:rsid w:val="00F225E4"/>
    <w:rsid w:val="00F31089"/>
    <w:rsid w:val="00F37E77"/>
    <w:rsid w:val="00F509ED"/>
    <w:rsid w:val="00F57F44"/>
    <w:rsid w:val="00F61E05"/>
    <w:rsid w:val="00F802FB"/>
    <w:rsid w:val="00F909C9"/>
    <w:rsid w:val="00F91F91"/>
    <w:rsid w:val="00F94734"/>
    <w:rsid w:val="00FA7DD9"/>
    <w:rsid w:val="00FC43E2"/>
    <w:rsid w:val="00FE1039"/>
    <w:rsid w:val="00FE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57FC1CC"/>
  <w15:docId w15:val="{83896B5F-4088-4F9A-8042-843E6D031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1538C"/>
    <w:rPr>
      <w:rFonts w:cstheme="minorBidi"/>
    </w:rPr>
  </w:style>
  <w:style w:type="paragraph" w:styleId="Cmsor1">
    <w:name w:val="heading 1"/>
    <w:basedOn w:val="Norml"/>
    <w:next w:val="Norml"/>
    <w:link w:val="Cmsor1Char"/>
    <w:uiPriority w:val="9"/>
    <w:qFormat/>
    <w:rsid w:val="00DB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2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Jegyzetszveg">
    <w:name w:val="annotation text"/>
    <w:basedOn w:val="Norml"/>
    <w:link w:val="JegyzetszvegChar"/>
    <w:uiPriority w:val="99"/>
    <w:rsid w:val="00FE1A22"/>
    <w:rPr>
      <w:rFonts w:eastAsia="Calibri"/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FE1A22"/>
    <w:rPr>
      <w:rFonts w:ascii="Times New Roman" w:eastAsia="Calibri" w:hAnsi="Times New Roman"/>
      <w:sz w:val="20"/>
    </w:rPr>
  </w:style>
  <w:style w:type="paragraph" w:styleId="lfej">
    <w:name w:val="header"/>
    <w:basedOn w:val="Norml"/>
    <w:link w:val="lfej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02F50"/>
    <w:rPr>
      <w:rFonts w:cstheme="minorBidi"/>
    </w:rPr>
  </w:style>
  <w:style w:type="paragraph" w:styleId="llb">
    <w:name w:val="footer"/>
    <w:basedOn w:val="Norml"/>
    <w:link w:val="llb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02F50"/>
    <w:rPr>
      <w:rFonts w:cstheme="minorBidi"/>
    </w:rPr>
  </w:style>
  <w:style w:type="paragraph" w:customStyle="1" w:styleId="szdszveg">
    <w:name w:val="szd_szöveg"/>
    <w:basedOn w:val="Norml"/>
    <w:qFormat/>
    <w:rsid w:val="003156EC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l"/>
    <w:next w:val="szdszveg"/>
    <w:qFormat/>
    <w:rsid w:val="008E2628"/>
    <w:pPr>
      <w:keepNext/>
      <w:pageBreakBefore/>
      <w:numPr>
        <w:numId w:val="3"/>
      </w:numPr>
      <w:spacing w:before="360" w:after="120" w:line="360" w:lineRule="auto"/>
      <w:ind w:left="357" w:hanging="357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l"/>
    <w:next w:val="szdszveg"/>
    <w:qFormat/>
    <w:rsid w:val="00597E28"/>
    <w:pPr>
      <w:pageBreakBefore/>
      <w:spacing w:before="360" w:after="120"/>
      <w:outlineLvl w:val="0"/>
    </w:pPr>
    <w:rPr>
      <w:b/>
      <w:sz w:val="28"/>
    </w:rPr>
  </w:style>
  <w:style w:type="paragraph" w:customStyle="1" w:styleId="szdfelsorolsbet">
    <w:name w:val="szd_felsorolás_betű"/>
    <w:basedOn w:val="Norml"/>
    <w:qFormat/>
    <w:rsid w:val="00C041FB"/>
    <w:pPr>
      <w:spacing w:line="360" w:lineRule="auto"/>
    </w:pPr>
  </w:style>
  <w:style w:type="paragraph" w:customStyle="1" w:styleId="szdszakirodalom">
    <w:name w:val="szd_szakirodalom"/>
    <w:basedOn w:val="Norml"/>
    <w:qFormat/>
    <w:rsid w:val="00C55637"/>
    <w:pPr>
      <w:numPr>
        <w:numId w:val="13"/>
      </w:numPr>
      <w:spacing w:after="120"/>
    </w:pPr>
  </w:style>
  <w:style w:type="paragraph" w:customStyle="1" w:styleId="szdcmsor2">
    <w:name w:val="szd_címsor2"/>
    <w:basedOn w:val="Norml"/>
    <w:next w:val="szdszveg"/>
    <w:qFormat/>
    <w:rsid w:val="00597E28"/>
    <w:pPr>
      <w:keepNext/>
      <w:numPr>
        <w:ilvl w:val="1"/>
        <w:numId w:val="3"/>
      </w:numPr>
      <w:spacing w:before="240" w:line="360" w:lineRule="auto"/>
      <w:ind w:left="737" w:hanging="567"/>
      <w:outlineLvl w:val="1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EE749F"/>
    <w:pPr>
      <w:spacing w:before="0" w:after="120"/>
    </w:pPr>
    <w:rPr>
      <w:b/>
      <w:i/>
    </w:rPr>
  </w:style>
  <w:style w:type="paragraph" w:customStyle="1" w:styleId="szdcmsor3">
    <w:name w:val="szd_címsor3"/>
    <w:basedOn w:val="szdszveg"/>
    <w:next w:val="szdszveg"/>
    <w:qFormat/>
    <w:rsid w:val="00597E28"/>
    <w:pPr>
      <w:keepNext/>
      <w:numPr>
        <w:ilvl w:val="2"/>
        <w:numId w:val="3"/>
      </w:numPr>
      <w:spacing w:before="120"/>
      <w:ind w:left="1020" w:hanging="680"/>
      <w:outlineLvl w:val="2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EE749F"/>
    <w:pPr>
      <w:spacing w:before="240"/>
      <w:ind w:firstLine="0"/>
      <w:jc w:val="right"/>
    </w:pPr>
    <w:rPr>
      <w:b/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Rcsostblzat">
    <w:name w:val="Table Grid"/>
    <w:basedOn w:val="Normltblzat"/>
    <w:uiPriority w:val="5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 w:val="0"/>
      <w:sz w:val="22"/>
    </w:rPr>
  </w:style>
  <w:style w:type="paragraph" w:customStyle="1" w:styleId="szdtblzattrzs">
    <w:name w:val="szd_táblázattörzs"/>
    <w:basedOn w:val="szdtblzat"/>
    <w:qFormat/>
    <w:rsid w:val="00EE749F"/>
    <w:pPr>
      <w:spacing w:before="60" w:after="40"/>
    </w:pPr>
    <w:rPr>
      <w:rFonts w:cstheme="minorHAnsi"/>
      <w:b w:val="0"/>
      <w:i/>
      <w:sz w:val="22"/>
    </w:rPr>
  </w:style>
  <w:style w:type="character" w:styleId="Finomkiemels">
    <w:name w:val="Subtle Emphasis"/>
    <w:basedOn w:val="Bekezdsalapbettpusa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5148DB"/>
    <w:pPr>
      <w:tabs>
        <w:tab w:val="center" w:pos="4394"/>
        <w:tab w:val="right" w:pos="8789"/>
      </w:tabs>
      <w:ind w:firstLine="0"/>
      <w:jc w:val="left"/>
    </w:pPr>
  </w:style>
  <w:style w:type="character" w:styleId="Helyrzszveg">
    <w:name w:val="Placeholder Text"/>
    <w:basedOn w:val="Bekezdsalapbettpusa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5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7"/>
      </w:numPr>
    </w:pPr>
  </w:style>
  <w:style w:type="character" w:customStyle="1" w:styleId="Cmsor1Char">
    <w:name w:val="Címsor 1 Char"/>
    <w:basedOn w:val="Bekezdsalapbettpusa"/>
    <w:link w:val="Cmsor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DB720A"/>
    <w:pPr>
      <w:spacing w:line="276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qFormat/>
    <w:rsid w:val="00DB720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DB720A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4">
    <w:name w:val="toc 4"/>
    <w:basedOn w:val="Norml"/>
    <w:next w:val="Norm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Jegyzethivatkozs">
    <w:name w:val="annotation reference"/>
    <w:basedOn w:val="Bekezdsalapbettpusa"/>
    <w:uiPriority w:val="99"/>
    <w:semiHidden/>
    <w:unhideWhenUsed/>
    <w:rsid w:val="00C15EB7"/>
    <w:rPr>
      <w:sz w:val="16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B4476"/>
    <w:rPr>
      <w:rFonts w:eastAsiaTheme="minorHAnsi"/>
      <w:b/>
      <w:bCs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B4476"/>
    <w:rPr>
      <w:rFonts w:ascii="Times New Roman" w:eastAsia="Calibri" w:hAnsi="Times New Roman" w:cstheme="minorBidi"/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8B1AB2"/>
  </w:style>
  <w:style w:type="character" w:styleId="Mrltotthiperhivatkozs">
    <w:name w:val="FollowedHyperlink"/>
    <w:basedOn w:val="Bekezdsalapbettpusa"/>
    <w:uiPriority w:val="99"/>
    <w:semiHidden/>
    <w:unhideWhenUsed/>
    <w:rsid w:val="00BC55D0"/>
    <w:rPr>
      <w:color w:val="800080" w:themeColor="followedHyperlink"/>
      <w:u w:val="single"/>
    </w:rPr>
  </w:style>
  <w:style w:type="paragraph" w:customStyle="1" w:styleId="szdforrskd">
    <w:name w:val="szd_forráskód"/>
    <w:basedOn w:val="szdszveg"/>
    <w:qFormat/>
    <w:rsid w:val="009361C4"/>
    <w:pPr>
      <w:tabs>
        <w:tab w:val="left" w:pos="680"/>
        <w:tab w:val="left" w:pos="964"/>
        <w:tab w:val="left" w:pos="1247"/>
        <w:tab w:val="left" w:pos="1531"/>
        <w:tab w:val="left" w:pos="1814"/>
        <w:tab w:val="left" w:pos="2098"/>
      </w:tabs>
      <w:spacing w:line="240" w:lineRule="auto"/>
      <w:contextualSpacing/>
    </w:pPr>
    <w:rPr>
      <w:noProof/>
    </w:rPr>
  </w:style>
  <w:style w:type="paragraph" w:styleId="Kpalrs">
    <w:name w:val="caption"/>
    <w:basedOn w:val="Norml"/>
    <w:next w:val="Norml"/>
    <w:uiPriority w:val="35"/>
    <w:unhideWhenUsed/>
    <w:qFormat/>
    <w:rsid w:val="0071138F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2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JPG"/><Relationship Id="rId26" Type="http://schemas.openxmlformats.org/officeDocument/2006/relationships/image" Target="media/image16.JPG"/><Relationship Id="rId39" Type="http://schemas.openxmlformats.org/officeDocument/2006/relationships/hyperlink" Target="https://www.highcharts.com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JPG"/><Relationship Id="rId34" Type="http://schemas.openxmlformats.org/officeDocument/2006/relationships/image" Target="media/image24.png"/><Relationship Id="rId42" Type="http://schemas.openxmlformats.org/officeDocument/2006/relationships/hyperlink" Target="https://github.com/atjager/web2bead1" TargetMode="External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G"/><Relationship Id="rId25" Type="http://schemas.openxmlformats.org/officeDocument/2006/relationships/image" Target="media/image15.JPG"/><Relationship Id="rId33" Type="http://schemas.openxmlformats.org/officeDocument/2006/relationships/image" Target="media/image23.png"/><Relationship Id="rId38" Type="http://schemas.openxmlformats.org/officeDocument/2006/relationships/hyperlink" Target="https://cdn.jsdelivr.net/npm/bulma@0.9.3/css/bulma.min.css" TargetMode="External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29" Type="http://schemas.openxmlformats.org/officeDocument/2006/relationships/image" Target="media/image19.JPG"/><Relationship Id="rId41" Type="http://schemas.openxmlformats.org/officeDocument/2006/relationships/hyperlink" Target="http://www.mnb.hu/arfolyamok.asmx?WSD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hp"/><Relationship Id="rId32" Type="http://schemas.openxmlformats.org/officeDocument/2006/relationships/image" Target="media/image22.JPG"/><Relationship Id="rId37" Type="http://schemas.openxmlformats.org/officeDocument/2006/relationships/hyperlink" Target="https://bulma.io/" TargetMode="External"/><Relationship Id="rId40" Type="http://schemas.openxmlformats.org/officeDocument/2006/relationships/hyperlink" Target="https://code.highcharts.com/highcharts.js" TargetMode="External"/><Relationship Id="rId45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image" Target="media/image13.php"/><Relationship Id="rId28" Type="http://schemas.openxmlformats.org/officeDocument/2006/relationships/image" Target="media/image18.JP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JPG"/><Relationship Id="rId31" Type="http://schemas.openxmlformats.org/officeDocument/2006/relationships/image" Target="media/image21.JPG"/><Relationship Id="rId44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image" Target="media/image12.JPG"/><Relationship Id="rId27" Type="http://schemas.openxmlformats.org/officeDocument/2006/relationships/image" Target="media/image17.JPG"/><Relationship Id="rId30" Type="http://schemas.openxmlformats.org/officeDocument/2006/relationships/image" Target="media/image20.JPG"/><Relationship Id="rId35" Type="http://schemas.openxmlformats.org/officeDocument/2006/relationships/image" Target="media/image25.png"/><Relationship Id="rId43" Type="http://schemas.openxmlformats.org/officeDocument/2006/relationships/hyperlink" Target="http://web2bead1.nhely.hu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szakdolgozat_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4795907D795E2E4893C978B1866BDDE3" ma:contentTypeVersion="0" ma:contentTypeDescription="Új dokumentum létrehozása." ma:contentTypeScope="" ma:versionID="98382ff4b5c58ef19dee7e79a3f2443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9d3a8795088ca1b8cd07b84a4d91c9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229002-19C5-4895-B666-8CBF00B3A0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AEC0BD-DB3E-43AA-88F3-F0276DFAAB9B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6DFA266-30F6-4FEB-8FA2-F7458F61A39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083A4DA-6341-4BD9-9874-7DE73384CA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szakdolgozat_sablon</Template>
  <TotalTime>9</TotalTime>
  <Pages>19</Pages>
  <Words>2213</Words>
  <Characters>15276</Characters>
  <Application>Microsoft Office Word</Application>
  <DocSecurity>0</DocSecurity>
  <Lines>127</Lines>
  <Paragraphs>34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Jáger Attila</cp:lastModifiedBy>
  <cp:revision>2</cp:revision>
  <dcterms:created xsi:type="dcterms:W3CDTF">2021-11-14T19:30:00Z</dcterms:created>
  <dcterms:modified xsi:type="dcterms:W3CDTF">2021-11-14T19:30:00Z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0x0101004795907D795E2E4893C978B1866BDDE3</vt:lpwstr>
  </property>
</Properties>
</file>